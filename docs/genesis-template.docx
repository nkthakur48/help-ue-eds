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56AB3E" w14:textId="77777777" w:rsidR="00A51162" w:rsidRPr="00A5545E" w:rsidRDefault="00406A11" w:rsidP="00A5545E">
      <w:pPr>
        <w:pStyle w:val="Title"/>
      </w:pPr>
      <w:r>
        <w:t>Document title</w:t>
      </w:r>
      <w:r w:rsidR="00EA2DAC">
        <w:t xml:space="preserve"> </w:t>
      </w:r>
    </w:p>
    <w:p w14:paraId="44F4271D" w14:textId="77777777" w:rsidR="00120B08" w:rsidRPr="00B748FA" w:rsidRDefault="00B748FA" w:rsidP="00B748FA">
      <w:pPr>
        <w:pStyle w:val="Subtitle"/>
      </w:pPr>
      <w:r>
        <w:t xml:space="preserve">Document subtitle </w:t>
      </w:r>
    </w:p>
    <w:p w14:paraId="658D6936" w14:textId="77777777" w:rsidR="00A51162" w:rsidRDefault="00406A11" w:rsidP="00A5545E">
      <w:pPr>
        <w:pStyle w:val="FirstHeading"/>
      </w:pPr>
      <w:bookmarkStart w:id="0" w:name="step_par_text"/>
      <w:bookmarkEnd w:id="0"/>
      <w:r>
        <w:t xml:space="preserve">First Heading 1 </w:t>
      </w:r>
      <w:r w:rsidR="00B748FA">
        <w:t xml:space="preserve">[Use this </w:t>
      </w:r>
      <w:r w:rsidR="00B748FA" w:rsidRPr="00A5545E">
        <w:t>style</w:t>
      </w:r>
      <w:r w:rsidR="00B748FA">
        <w:t xml:space="preserve"> for the first Heading 1 in your document</w:t>
      </w:r>
      <w:r w:rsidR="00F32C9D">
        <w:t>]</w:t>
      </w:r>
    </w:p>
    <w:p w14:paraId="7D0A291C" w14:textId="77777777" w:rsidR="00406A11" w:rsidRDefault="00406A11" w:rsidP="00EB7263">
      <w:r w:rsidRPr="002056BA">
        <w:t>Body text</w:t>
      </w:r>
    </w:p>
    <w:p w14:paraId="09D817FA" w14:textId="77777777" w:rsidR="005B0D77" w:rsidRPr="0034540B" w:rsidRDefault="005B0D77" w:rsidP="00F76F06">
      <w:pPr>
        <w:pStyle w:val="TemplateUsageInstructions"/>
        <w:rPr>
          <w:b/>
          <w:bCs/>
        </w:rPr>
      </w:pPr>
      <w:r w:rsidRPr="0034540B">
        <w:rPr>
          <w:b/>
          <w:bCs/>
        </w:rPr>
        <w:t>[</w:t>
      </w:r>
      <w:r w:rsidR="00036DA4" w:rsidRPr="0034540B">
        <w:rPr>
          <w:b/>
          <w:bCs/>
        </w:rPr>
        <w:t>Instructions for adding a procedure</w:t>
      </w:r>
      <w:r w:rsidRPr="0034540B">
        <w:rPr>
          <w:b/>
          <w:bCs/>
        </w:rPr>
        <w:t>]</w:t>
      </w:r>
    </w:p>
    <w:p w14:paraId="421C8E96" w14:textId="77777777" w:rsidR="00406A11" w:rsidRPr="003C3E64" w:rsidRDefault="00D02A89" w:rsidP="00F76F06">
      <w:pPr>
        <w:pStyle w:val="TemplateUsageInstructions2"/>
      </w:pPr>
      <w:r>
        <w:t>[</w:t>
      </w:r>
      <w:r w:rsidR="00406A11" w:rsidRPr="00D02A89">
        <w:t>Add step-by-step procedure in the following table.</w:t>
      </w:r>
      <w:r w:rsidR="00CC5D63">
        <w:t xml:space="preserve"> Do not include step numbers as they will be added automatically during conversion to AEM.</w:t>
      </w:r>
      <w:r w:rsidR="009C5002">
        <w:t xml:space="preserve"> You can add images and other </w:t>
      </w:r>
      <w:r w:rsidR="009C5002" w:rsidRPr="00660FA5">
        <w:t>components</w:t>
      </w:r>
      <w:r w:rsidR="009C5002">
        <w:t xml:space="preserve"> such as Note in steps.</w:t>
      </w:r>
      <w:r>
        <w:t>]</w:t>
      </w:r>
      <w:r w:rsidR="00406A11" w:rsidRPr="00D02A89">
        <w:t xml:space="preserve"> </w:t>
      </w:r>
    </w:p>
    <w:tbl>
      <w:tblPr>
        <w:tblStyle w:val="Procedure"/>
        <w:tblW w:w="0" w:type="auto"/>
        <w:tblLook w:val="04A0" w:firstRow="1" w:lastRow="0" w:firstColumn="1" w:lastColumn="0" w:noHBand="0" w:noVBand="1"/>
      </w:tblPr>
      <w:tblGrid>
        <w:gridCol w:w="9010"/>
      </w:tblGrid>
      <w:tr w:rsidR="00CB5B37" w:rsidRPr="00EC758A" w14:paraId="26719BFD" w14:textId="77777777" w:rsidTr="00CF7E19">
        <w:trPr>
          <w:cnfStyle w:val="100000000000" w:firstRow="1" w:lastRow="0" w:firstColumn="0" w:lastColumn="0" w:oddVBand="0" w:evenVBand="0" w:oddHBand="0" w:evenHBand="0" w:firstRowFirstColumn="0" w:firstRowLastColumn="0" w:lastRowFirstColumn="0" w:lastRowLastColumn="0"/>
        </w:trPr>
        <w:tc>
          <w:tcPr>
            <w:tcW w:w="8930" w:type="dxa"/>
          </w:tcPr>
          <w:p w14:paraId="5C96F63E" w14:textId="77777777" w:rsidR="00CB5B37" w:rsidRPr="00EC758A" w:rsidRDefault="00406A11" w:rsidP="007C148C">
            <w:r>
              <w:t>Step 1</w:t>
            </w:r>
          </w:p>
        </w:tc>
      </w:tr>
      <w:tr w:rsidR="00CB5B37" w:rsidRPr="00EC758A" w14:paraId="38A70780" w14:textId="77777777" w:rsidTr="00CF7E19">
        <w:tc>
          <w:tcPr>
            <w:tcW w:w="8930" w:type="dxa"/>
          </w:tcPr>
          <w:p w14:paraId="6F7A0F3A" w14:textId="77777777" w:rsidR="00DA696D" w:rsidRPr="00EC758A" w:rsidRDefault="00406A11" w:rsidP="007C148C">
            <w:r>
              <w:t>Step 2</w:t>
            </w:r>
          </w:p>
        </w:tc>
      </w:tr>
      <w:tr w:rsidR="00CB5B37" w:rsidRPr="00EC758A" w14:paraId="3B75BFB1" w14:textId="77777777" w:rsidTr="00CF7E19">
        <w:tc>
          <w:tcPr>
            <w:tcW w:w="8930" w:type="dxa"/>
          </w:tcPr>
          <w:p w14:paraId="7AD794D6" w14:textId="77777777" w:rsidR="00CB5B37" w:rsidRPr="00EC758A" w:rsidRDefault="00406A11" w:rsidP="007C148C">
            <w:r>
              <w:t>Step 3</w:t>
            </w:r>
          </w:p>
        </w:tc>
      </w:tr>
      <w:tr w:rsidR="00CB5B37" w:rsidRPr="00EC758A" w14:paraId="6E2A585A" w14:textId="77777777" w:rsidTr="00CF7E19">
        <w:tc>
          <w:tcPr>
            <w:tcW w:w="8930" w:type="dxa"/>
          </w:tcPr>
          <w:p w14:paraId="2F47BCFF" w14:textId="77777777" w:rsidR="00CB5B37" w:rsidRDefault="00D02A89" w:rsidP="007C148C">
            <w:r>
              <w:t>Step 4</w:t>
            </w:r>
            <w:r w:rsidR="004B1566" w:rsidRPr="00E37C2B">
              <w:t xml:space="preserve"> </w:t>
            </w:r>
          </w:p>
        </w:tc>
      </w:tr>
      <w:tr w:rsidR="00D02A89" w:rsidRPr="00EC758A" w14:paraId="4B427AC0" w14:textId="77777777" w:rsidTr="00CF7E19">
        <w:tc>
          <w:tcPr>
            <w:tcW w:w="8930" w:type="dxa"/>
          </w:tcPr>
          <w:p w14:paraId="698C6D1A" w14:textId="77777777" w:rsidR="00D02A89" w:rsidRPr="00E37C2B" w:rsidRDefault="00D02A89" w:rsidP="007C148C">
            <w:r>
              <w:t>Step 5</w:t>
            </w:r>
          </w:p>
        </w:tc>
      </w:tr>
    </w:tbl>
    <w:p w14:paraId="506BFEB3" w14:textId="77777777" w:rsidR="00C925EA" w:rsidRPr="00F76F06" w:rsidRDefault="00C925EA" w:rsidP="00F76F06">
      <w:pPr>
        <w:pStyle w:val="TemplateUsageInstructions"/>
      </w:pPr>
      <w:r w:rsidRPr="00C925EA">
        <w:t>[</w:t>
      </w:r>
      <w:r w:rsidR="005026D2" w:rsidRPr="005026D2">
        <w:rPr>
          <w:b/>
          <w:bCs/>
        </w:rPr>
        <w:t>Instructions for</w:t>
      </w:r>
      <w:r w:rsidR="00036DA4">
        <w:rPr>
          <w:b/>
          <w:bCs/>
        </w:rPr>
        <w:t xml:space="preserve"> naming</w:t>
      </w:r>
      <w:r w:rsidR="005026D2">
        <w:t xml:space="preserve"> </w:t>
      </w:r>
      <w:r w:rsidR="00036DA4">
        <w:rPr>
          <w:b/>
          <w:bCs/>
        </w:rPr>
        <w:t>i</w:t>
      </w:r>
      <w:r>
        <w:rPr>
          <w:b/>
          <w:bCs/>
        </w:rPr>
        <w:t xml:space="preserve">mages: </w:t>
      </w:r>
      <w:r w:rsidRPr="00C925EA">
        <w:t>How MS Word images are named in AEM]</w:t>
      </w:r>
    </w:p>
    <w:p w14:paraId="5A1708E5" w14:textId="77777777" w:rsidR="00DC03C0" w:rsidRPr="006536F3" w:rsidRDefault="00C925EA" w:rsidP="00F76F06">
      <w:pPr>
        <w:pStyle w:val="TemplateUsageInstructions2"/>
      </w:pPr>
      <w:r w:rsidRPr="009236BD">
        <w:t>[</w:t>
      </w:r>
      <w:r w:rsidR="009236BD">
        <w:t>By default, the AEM image has the same name as the MS Word image. However, if the MS Word image has an associated alt-text</w:t>
      </w:r>
      <w:r w:rsidR="003A2F84">
        <w:t xml:space="preserve"> field</w:t>
      </w:r>
      <w:r w:rsidR="009236BD">
        <w:t>, the AEM image has the same name as the alt-tex</w:t>
      </w:r>
      <w:r w:rsidR="003A2F84">
        <w:t>t</w:t>
      </w:r>
      <w:r w:rsidR="009236BD">
        <w:t xml:space="preserve">. </w:t>
      </w:r>
    </w:p>
    <w:p w14:paraId="40BD1A4C" w14:textId="77777777" w:rsidR="00C925EA" w:rsidRDefault="009236BD" w:rsidP="00F76F06">
      <w:pPr>
        <w:pStyle w:val="TemplateUsageInstructions2"/>
      </w:pPr>
      <w:r>
        <w:t xml:space="preserve">If you want to </w:t>
      </w:r>
      <w:r w:rsidRPr="005B0D77">
        <w:t>provide</w:t>
      </w:r>
      <w:r>
        <w:t xml:space="preserve"> an image name different from the alt-text, add the desired image name within the alt-text </w:t>
      </w:r>
      <w:r w:rsidR="00DC03C0">
        <w:t>after adding a double-pipe (</w:t>
      </w:r>
      <w:r w:rsidR="00DC03C0" w:rsidRPr="0062360B">
        <w:t>||</w:t>
      </w:r>
      <w:r w:rsidR="00DC03C0">
        <w:t>). For example, you want the alt-text to be Workspace overview and the image name to be ps-workspace, the alt-text should be “Workspace overview||ps-workspace”.]</w:t>
      </w:r>
    </w:p>
    <w:p w14:paraId="31A6BF09" w14:textId="77777777" w:rsidR="005B0D77" w:rsidRPr="00F76F06" w:rsidRDefault="005B0D77" w:rsidP="00F76F06">
      <w:pPr>
        <w:pStyle w:val="TemplateUsageInstructions"/>
        <w:rPr>
          <w:b/>
          <w:bCs/>
        </w:rPr>
      </w:pPr>
      <w:r w:rsidRPr="00F76F06">
        <w:rPr>
          <w:b/>
          <w:bCs/>
        </w:rPr>
        <w:t>[</w:t>
      </w:r>
      <w:r w:rsidR="005026D2" w:rsidRPr="00F76F06">
        <w:rPr>
          <w:b/>
          <w:bCs/>
        </w:rPr>
        <w:t xml:space="preserve">Instructions for </w:t>
      </w:r>
      <w:r w:rsidR="00036DA4" w:rsidRPr="00F76F06">
        <w:rPr>
          <w:b/>
          <w:bCs/>
        </w:rPr>
        <w:t>adding t</w:t>
      </w:r>
      <w:r w:rsidRPr="00F76F06">
        <w:rPr>
          <w:b/>
          <w:bCs/>
        </w:rPr>
        <w:t>able</w:t>
      </w:r>
      <w:r w:rsidR="00036DA4" w:rsidRPr="00F76F06">
        <w:rPr>
          <w:b/>
          <w:bCs/>
        </w:rPr>
        <w:t>s</w:t>
      </w:r>
      <w:r w:rsidRPr="00F76F06">
        <w:rPr>
          <w:b/>
          <w:bCs/>
        </w:rPr>
        <w:t>]</w:t>
      </w:r>
    </w:p>
    <w:p w14:paraId="64FB858C" w14:textId="77777777" w:rsidR="00D02A89" w:rsidRPr="00D02A89" w:rsidRDefault="00D02A89" w:rsidP="00F76F06">
      <w:pPr>
        <w:pStyle w:val="TemplateUsageInstructions2"/>
      </w:pPr>
      <w:r w:rsidRPr="00D02A89">
        <w:t xml:space="preserve">[Add tables using the Insert &gt; Table </w:t>
      </w:r>
      <w:r w:rsidRPr="00F76F06">
        <w:t>command</w:t>
      </w:r>
      <w:r w:rsidRPr="00D02A89">
        <w:t xml:space="preserve"> in MS Word.</w:t>
      </w:r>
      <w:r w:rsidR="00283475">
        <w:t xml:space="preserve"> </w:t>
      </w:r>
      <w:r w:rsidR="00283475" w:rsidRPr="005B0D77">
        <w:t>Currently</w:t>
      </w:r>
      <w:r w:rsidR="00E93D0D">
        <w:t>,</w:t>
      </w:r>
      <w:r w:rsidR="00283475">
        <w:t xml:space="preserve"> </w:t>
      </w:r>
      <w:r w:rsidR="00E93D0D">
        <w:t xml:space="preserve">only text can be </w:t>
      </w:r>
      <w:r w:rsidR="00E4185F">
        <w:t>included</w:t>
      </w:r>
      <w:r w:rsidR="00E93D0D">
        <w:t xml:space="preserve"> </w:t>
      </w:r>
      <w:r w:rsidR="00E4185F">
        <w:t>in</w:t>
      </w:r>
      <w:r w:rsidR="00E93D0D">
        <w:t xml:space="preserve"> tables</w:t>
      </w:r>
      <w:r w:rsidR="00E4185F">
        <w:t>.</w:t>
      </w:r>
      <w:r w:rsidRPr="00D02A89">
        <w:t>]</w:t>
      </w:r>
    </w:p>
    <w:tbl>
      <w:tblPr>
        <w:tblStyle w:val="TableGrid"/>
        <w:tblW w:w="0" w:type="auto"/>
        <w:tblLook w:val="0420" w:firstRow="1" w:lastRow="0" w:firstColumn="0" w:lastColumn="0" w:noHBand="0" w:noVBand="1"/>
      </w:tblPr>
      <w:tblGrid>
        <w:gridCol w:w="3005"/>
        <w:gridCol w:w="3005"/>
        <w:gridCol w:w="3006"/>
      </w:tblGrid>
      <w:tr w:rsidR="001B70DC" w14:paraId="03C53303" w14:textId="77777777" w:rsidTr="002266EB">
        <w:tc>
          <w:tcPr>
            <w:tcW w:w="3005" w:type="dxa"/>
          </w:tcPr>
          <w:p w14:paraId="203F3E6D" w14:textId="77777777" w:rsidR="001B70DC" w:rsidRDefault="001B70DC" w:rsidP="00580B07"/>
        </w:tc>
        <w:tc>
          <w:tcPr>
            <w:tcW w:w="3005" w:type="dxa"/>
          </w:tcPr>
          <w:p w14:paraId="354AAB06" w14:textId="77777777" w:rsidR="001B70DC" w:rsidRDefault="001B70DC" w:rsidP="00580B07"/>
        </w:tc>
        <w:tc>
          <w:tcPr>
            <w:tcW w:w="3006" w:type="dxa"/>
          </w:tcPr>
          <w:p w14:paraId="0C8FCD57" w14:textId="77777777" w:rsidR="001B70DC" w:rsidRDefault="001B70DC" w:rsidP="00580B07"/>
        </w:tc>
      </w:tr>
      <w:tr w:rsidR="001B70DC" w14:paraId="42756ACA" w14:textId="77777777" w:rsidTr="002266EB">
        <w:tc>
          <w:tcPr>
            <w:tcW w:w="3005" w:type="dxa"/>
          </w:tcPr>
          <w:p w14:paraId="3F42BA9A" w14:textId="77777777" w:rsidR="001B70DC" w:rsidRDefault="001B70DC" w:rsidP="00580B07"/>
        </w:tc>
        <w:tc>
          <w:tcPr>
            <w:tcW w:w="3005" w:type="dxa"/>
          </w:tcPr>
          <w:p w14:paraId="7DFD8ED7" w14:textId="77777777" w:rsidR="001B70DC" w:rsidRDefault="001B70DC" w:rsidP="00580B07"/>
        </w:tc>
        <w:tc>
          <w:tcPr>
            <w:tcW w:w="3006" w:type="dxa"/>
          </w:tcPr>
          <w:p w14:paraId="035DD9B3" w14:textId="77777777" w:rsidR="001B70DC" w:rsidRPr="00AF3E29" w:rsidRDefault="001B70DC" w:rsidP="00580B07"/>
        </w:tc>
      </w:tr>
      <w:tr w:rsidR="00732171" w14:paraId="2AC0894A" w14:textId="77777777" w:rsidTr="002266EB">
        <w:tc>
          <w:tcPr>
            <w:tcW w:w="3005" w:type="dxa"/>
          </w:tcPr>
          <w:p w14:paraId="2D8E9B27" w14:textId="77777777" w:rsidR="00732171" w:rsidRDefault="00732171" w:rsidP="00580B07"/>
        </w:tc>
        <w:tc>
          <w:tcPr>
            <w:tcW w:w="3005" w:type="dxa"/>
          </w:tcPr>
          <w:p w14:paraId="52E303DA" w14:textId="77777777" w:rsidR="00732171" w:rsidRDefault="00732171" w:rsidP="00580B07"/>
        </w:tc>
        <w:tc>
          <w:tcPr>
            <w:tcW w:w="3006" w:type="dxa"/>
          </w:tcPr>
          <w:p w14:paraId="6A17B67B" w14:textId="77777777" w:rsidR="00732171" w:rsidRPr="00AF3E29" w:rsidRDefault="00732171" w:rsidP="00580B07"/>
        </w:tc>
      </w:tr>
      <w:tr w:rsidR="00732171" w14:paraId="17EE4750" w14:textId="77777777" w:rsidTr="002266EB">
        <w:tc>
          <w:tcPr>
            <w:tcW w:w="3005" w:type="dxa"/>
          </w:tcPr>
          <w:p w14:paraId="375FB858" w14:textId="77777777" w:rsidR="00732171" w:rsidRDefault="00732171" w:rsidP="00580B07"/>
        </w:tc>
        <w:tc>
          <w:tcPr>
            <w:tcW w:w="3005" w:type="dxa"/>
          </w:tcPr>
          <w:p w14:paraId="6E2FE75A" w14:textId="77777777" w:rsidR="00732171" w:rsidRDefault="00732171" w:rsidP="00580B07"/>
        </w:tc>
        <w:tc>
          <w:tcPr>
            <w:tcW w:w="3006" w:type="dxa"/>
          </w:tcPr>
          <w:p w14:paraId="3ECB4A4D" w14:textId="77777777" w:rsidR="00732171" w:rsidRPr="00AF3E29" w:rsidRDefault="00732171" w:rsidP="00580B07"/>
        </w:tc>
      </w:tr>
      <w:tr w:rsidR="001D4C8F" w14:paraId="2E82D0E4" w14:textId="77777777" w:rsidTr="002266EB">
        <w:tc>
          <w:tcPr>
            <w:tcW w:w="3005" w:type="dxa"/>
          </w:tcPr>
          <w:p w14:paraId="2B328BA6" w14:textId="77777777" w:rsidR="001D4C8F" w:rsidRDefault="001D4C8F" w:rsidP="00580B07"/>
        </w:tc>
        <w:tc>
          <w:tcPr>
            <w:tcW w:w="3005" w:type="dxa"/>
          </w:tcPr>
          <w:p w14:paraId="4D243300" w14:textId="77777777" w:rsidR="001D4C8F" w:rsidRDefault="001D4C8F" w:rsidP="00580B07"/>
        </w:tc>
        <w:tc>
          <w:tcPr>
            <w:tcW w:w="3006" w:type="dxa"/>
          </w:tcPr>
          <w:p w14:paraId="00C55CB9" w14:textId="77777777" w:rsidR="001D4C8F" w:rsidRPr="00AF3E29" w:rsidRDefault="001D4C8F" w:rsidP="00580B07"/>
        </w:tc>
      </w:tr>
      <w:tr w:rsidR="00342C8B" w14:paraId="01952E7B" w14:textId="77777777" w:rsidTr="002266EB">
        <w:tc>
          <w:tcPr>
            <w:tcW w:w="3005" w:type="dxa"/>
          </w:tcPr>
          <w:p w14:paraId="6B9490B2" w14:textId="77777777" w:rsidR="00342C8B" w:rsidRDefault="00342C8B" w:rsidP="00580B07"/>
        </w:tc>
        <w:tc>
          <w:tcPr>
            <w:tcW w:w="3005" w:type="dxa"/>
          </w:tcPr>
          <w:p w14:paraId="3D7FE826" w14:textId="77777777" w:rsidR="00342C8B" w:rsidRDefault="00342C8B" w:rsidP="00580B07"/>
        </w:tc>
        <w:tc>
          <w:tcPr>
            <w:tcW w:w="3006" w:type="dxa"/>
          </w:tcPr>
          <w:p w14:paraId="6EF9D60A" w14:textId="77777777" w:rsidR="00342C8B" w:rsidRPr="00AF3E29" w:rsidRDefault="00342C8B" w:rsidP="00580B07"/>
        </w:tc>
      </w:tr>
    </w:tbl>
    <w:p w14:paraId="5324C6ED" w14:textId="77777777" w:rsidR="00FF78A0" w:rsidRPr="00A5545E" w:rsidRDefault="00FF78A0" w:rsidP="00A5545E">
      <w:pPr>
        <w:pStyle w:val="Heading1"/>
      </w:pPr>
      <w:r w:rsidRPr="00FF369D">
        <w:lastRenderedPageBreak/>
        <w:t xml:space="preserve">Heading 1 </w:t>
      </w:r>
    </w:p>
    <w:p w14:paraId="44F04C50" w14:textId="77777777" w:rsidR="00FF78A0" w:rsidRDefault="00FF78A0" w:rsidP="00153E31">
      <w:r>
        <w:t>Body text</w:t>
      </w:r>
    </w:p>
    <w:p w14:paraId="51AC72AD" w14:textId="77777777" w:rsidR="00FF78A0" w:rsidRPr="00FE0D86" w:rsidRDefault="00FF78A0" w:rsidP="00FE0D86">
      <w:pPr>
        <w:pStyle w:val="Heading2"/>
      </w:pPr>
      <w:r w:rsidRPr="00FF369D">
        <w:t xml:space="preserve">Heading 2 </w:t>
      </w:r>
    </w:p>
    <w:p w14:paraId="5FB839FA" w14:textId="77777777" w:rsidR="00FF78A0" w:rsidRDefault="00FF78A0" w:rsidP="00FF78A0">
      <w:r>
        <w:t>Body text</w:t>
      </w:r>
    </w:p>
    <w:p w14:paraId="39951193" w14:textId="77777777" w:rsidR="00D02A89" w:rsidRPr="00FF369D" w:rsidRDefault="00D02A89" w:rsidP="00FE0D86">
      <w:pPr>
        <w:pStyle w:val="Heading3"/>
      </w:pPr>
      <w:r w:rsidRPr="00FF369D">
        <w:t>Heading 3</w:t>
      </w:r>
    </w:p>
    <w:p w14:paraId="26D00181" w14:textId="77777777" w:rsidR="00FF78A0" w:rsidRDefault="00FF369D" w:rsidP="00FF78A0">
      <w:r>
        <w:t>Body text</w:t>
      </w:r>
    </w:p>
    <w:p w14:paraId="14D6882F" w14:textId="77777777" w:rsidR="002374E9" w:rsidRPr="00FE0D86" w:rsidRDefault="00196C17" w:rsidP="00FE0D86">
      <w:pPr>
        <w:pStyle w:val="Note"/>
        <w:rPr>
          <w:rStyle w:val="UIControl"/>
          <w:b w:val="0"/>
          <w:bCs w:val="0"/>
          <w:shd w:val="clear" w:color="auto" w:fill="auto"/>
        </w:rPr>
      </w:pPr>
      <w:r>
        <w:t>Note</w:t>
      </w:r>
    </w:p>
    <w:p w14:paraId="05333025" w14:textId="77777777" w:rsidR="002374E9" w:rsidRPr="00EB7263" w:rsidRDefault="00342C8B" w:rsidP="00EB7263">
      <w:pPr>
        <w:pStyle w:val="Caution"/>
      </w:pPr>
      <w:r w:rsidRPr="00EB7263">
        <w:t>Caution</w:t>
      </w:r>
    </w:p>
    <w:p w14:paraId="17CAB058" w14:textId="77777777" w:rsidR="002374E9" w:rsidRPr="00FE0D86" w:rsidRDefault="00342C8B" w:rsidP="00FE0D86">
      <w:pPr>
        <w:pStyle w:val="Alert"/>
      </w:pPr>
      <w:r w:rsidRPr="00342C8B">
        <w:t>Alert</w:t>
      </w:r>
    </w:p>
    <w:p w14:paraId="55DBDC96" w14:textId="77777777" w:rsidR="00696E93" w:rsidRPr="00455EAA" w:rsidRDefault="00696E93" w:rsidP="00FE0D86">
      <w:pPr>
        <w:pStyle w:val="CTA"/>
      </w:pPr>
      <w:r w:rsidRPr="00432A83">
        <w:t>Call to action</w:t>
      </w:r>
    </w:p>
    <w:p w14:paraId="6EAA3E4E" w14:textId="77777777" w:rsidR="00560713" w:rsidRDefault="00A03226" w:rsidP="00455EAA">
      <w:pPr>
        <w:pStyle w:val="Video"/>
      </w:pPr>
      <w:r>
        <w:t>Video</w:t>
      </w:r>
    </w:p>
    <w:p w14:paraId="1425320C" w14:textId="77777777" w:rsidR="005026D2" w:rsidRPr="00F76F06" w:rsidRDefault="005026D2" w:rsidP="00F76F06">
      <w:pPr>
        <w:pStyle w:val="TemplateUsageInstructions"/>
        <w:rPr>
          <w:b/>
          <w:bCs/>
        </w:rPr>
      </w:pPr>
      <w:r w:rsidRPr="00F76F06">
        <w:rPr>
          <w:b/>
          <w:bCs/>
        </w:rPr>
        <w:t>[Instructions for</w:t>
      </w:r>
      <w:r w:rsidR="00036DA4" w:rsidRPr="00F76F06">
        <w:rPr>
          <w:b/>
          <w:bCs/>
        </w:rPr>
        <w:t xml:space="preserve"> adding</w:t>
      </w:r>
      <w:r w:rsidRPr="00F76F06">
        <w:rPr>
          <w:b/>
          <w:bCs/>
        </w:rPr>
        <w:t xml:space="preserve"> Videos]</w:t>
      </w:r>
    </w:p>
    <w:p w14:paraId="71FDA5A3" w14:textId="77777777" w:rsidR="00B3418F" w:rsidRPr="00876F6E" w:rsidRDefault="00CE1FAB" w:rsidP="00F76F06">
      <w:pPr>
        <w:pStyle w:val="TemplateUsageInstructions2"/>
      </w:pPr>
      <w:r>
        <w:t>[</w:t>
      </w:r>
      <w:r w:rsidR="00E7613B" w:rsidRPr="000A6FCE">
        <w:rPr>
          <w:b/>
          <w:bCs/>
        </w:rPr>
        <w:t>Adobe TV:</w:t>
      </w:r>
      <w:r w:rsidR="0071236A">
        <w:t xml:space="preserve"> </w:t>
      </w:r>
      <w:r w:rsidR="006133C9">
        <w:t>Add the embed code, for example</w:t>
      </w:r>
      <w:r w:rsidR="00E7613B">
        <w:t xml:space="preserve"> </w:t>
      </w:r>
      <w:hyperlink r:id="rId9" w:history="1">
        <w:r w:rsidR="0071236A" w:rsidRPr="0062360B">
          <w:t>https://video.tv.adobe.com/v/19163</w:t>
        </w:r>
      </w:hyperlink>
      <w:r w:rsidR="006133C9">
        <w:t>. Then apply the Video style</w:t>
      </w:r>
      <w:r w:rsidR="00391FF9">
        <w:t>]</w:t>
      </w:r>
    </w:p>
    <w:p w14:paraId="2AC84FA8" w14:textId="77777777" w:rsidR="005A4C39" w:rsidRDefault="00391FF9" w:rsidP="00F76F06">
      <w:pPr>
        <w:pStyle w:val="TemplateUsageInstructions2"/>
      </w:pPr>
      <w:r>
        <w:t>[</w:t>
      </w:r>
      <w:r w:rsidRPr="0062360B">
        <w:rPr>
          <w:b/>
          <w:bCs/>
        </w:rPr>
        <w:t>YouTube:</w:t>
      </w:r>
      <w:r>
        <w:t xml:space="preserve"> Add the embed code, for example </w:t>
      </w:r>
      <w:hyperlink r:id="rId10" w:history="1">
        <w:r w:rsidR="00E1751B" w:rsidRPr="0062360B">
          <w:t>https://youtu.be/a_58f48Gi0M</w:t>
        </w:r>
      </w:hyperlink>
      <w:r w:rsidR="005A4C39">
        <w:t xml:space="preserve">. </w:t>
      </w:r>
      <w:r>
        <w:t>Then apply the Video style]</w:t>
      </w:r>
    </w:p>
    <w:p w14:paraId="61A4BA05" w14:textId="77777777" w:rsidR="005026D2" w:rsidRDefault="00391FF9" w:rsidP="00F76F06">
      <w:pPr>
        <w:pStyle w:val="TemplateUsageInstructions2"/>
      </w:pPr>
      <w:r>
        <w:t>[</w:t>
      </w:r>
      <w:r w:rsidR="000A6FCE" w:rsidRPr="0062360B">
        <w:rPr>
          <w:b/>
          <w:bCs/>
        </w:rPr>
        <w:t>Vimeo</w:t>
      </w:r>
      <w:r w:rsidRPr="0062360B">
        <w:rPr>
          <w:b/>
          <w:bCs/>
        </w:rPr>
        <w:t>:</w:t>
      </w:r>
      <w:r>
        <w:t xml:space="preserve"> Add the embed code, for example</w:t>
      </w:r>
      <w:r w:rsidR="000A6FCE">
        <w:t xml:space="preserve"> </w:t>
      </w:r>
      <w:hyperlink r:id="rId11" w:history="1">
        <w:r w:rsidR="000A6FCE" w:rsidRPr="0062360B">
          <w:t>https://vimeo.com/727110374</w:t>
        </w:r>
      </w:hyperlink>
      <w:r>
        <w:t>.</w:t>
      </w:r>
      <w:r w:rsidR="000A6FCE">
        <w:t xml:space="preserve"> </w:t>
      </w:r>
      <w:r>
        <w:t>Then apply the Video style]</w:t>
      </w:r>
    </w:p>
    <w:p w14:paraId="0781316E" w14:textId="77777777" w:rsidR="00A65DF4" w:rsidRPr="003D0BF6" w:rsidRDefault="003D0BF6" w:rsidP="00F76F06">
      <w:pPr>
        <w:pStyle w:val="TemplateUsageInstructions"/>
      </w:pPr>
      <w:r>
        <w:t>[</w:t>
      </w:r>
      <w:r w:rsidR="005026D2" w:rsidRPr="0062360B">
        <w:rPr>
          <w:b/>
          <w:bCs/>
        </w:rPr>
        <w:t>Instructions for</w:t>
      </w:r>
      <w:r w:rsidR="00036DA4" w:rsidRPr="0062360B">
        <w:rPr>
          <w:b/>
          <w:bCs/>
        </w:rPr>
        <w:t xml:space="preserve"> using</w:t>
      </w:r>
      <w:r w:rsidR="005026D2" w:rsidRPr="0062360B">
        <w:rPr>
          <w:b/>
          <w:bCs/>
        </w:rPr>
        <w:t xml:space="preserve"> Character styles:</w:t>
      </w:r>
      <w:r w:rsidR="005026D2">
        <w:t xml:space="preserve"> </w:t>
      </w:r>
      <w:r w:rsidR="00C43ED0">
        <w:t xml:space="preserve">The following </w:t>
      </w:r>
      <w:r w:rsidR="00527D81">
        <w:t xml:space="preserve">character </w:t>
      </w:r>
      <w:r w:rsidR="00C43ED0">
        <w:t xml:space="preserve">styles </w:t>
      </w:r>
      <w:r w:rsidR="00783B10">
        <w:t>map to corresponding styles in AEM]</w:t>
      </w:r>
    </w:p>
    <w:p w14:paraId="0251F3C0" w14:textId="77777777" w:rsidR="00025728" w:rsidRDefault="00025728" w:rsidP="00F644B9">
      <w:pPr>
        <w:pStyle w:val="CharacterStyles"/>
      </w:pPr>
      <w:r w:rsidRPr="00025728">
        <w:rPr>
          <w:rStyle w:val="UIControl"/>
        </w:rPr>
        <w:t>UI Control</w:t>
      </w:r>
      <w:r>
        <w:t xml:space="preserve"> [Use this character style for UI elements such as </w:t>
      </w:r>
      <w:r w:rsidRPr="00ED26E9">
        <w:rPr>
          <w:b/>
          <w:bCs/>
        </w:rPr>
        <w:t>OK</w:t>
      </w:r>
      <w:r>
        <w:t xml:space="preserve"> that are referred to in the document. To apply the style, select the text and then select </w:t>
      </w:r>
      <w:r w:rsidRPr="00025728">
        <w:rPr>
          <w:rStyle w:val="UIControl"/>
        </w:rPr>
        <w:t>UI control</w:t>
      </w:r>
      <w:r>
        <w:t xml:space="preserve"> from the Style list</w:t>
      </w:r>
      <w:r w:rsidR="002056BA">
        <w:t>.</w:t>
      </w:r>
      <w:r>
        <w:t>]</w:t>
      </w:r>
    </w:p>
    <w:p w14:paraId="1D00B55D" w14:textId="77777777" w:rsidR="00ED26E9" w:rsidRDefault="00ED26E9" w:rsidP="00F644B9">
      <w:pPr>
        <w:pStyle w:val="CharacterStyles"/>
      </w:pPr>
      <w:r w:rsidRPr="00ED26E9">
        <w:rPr>
          <w:rStyle w:val="Code"/>
        </w:rPr>
        <w:t>Code</w:t>
      </w:r>
      <w:r>
        <w:t xml:space="preserve"> [Use this character style to format text in </w:t>
      </w:r>
      <w:r w:rsidRPr="00ED26E9">
        <w:rPr>
          <w:rStyle w:val="Code"/>
        </w:rPr>
        <w:t>monospace font</w:t>
      </w:r>
      <w:r>
        <w:t xml:space="preserve">, for example to indicate code snippets. To apply the style, select the text and then select </w:t>
      </w:r>
      <w:r w:rsidRPr="00ED26E9">
        <w:rPr>
          <w:rStyle w:val="Code"/>
        </w:rPr>
        <w:t>Code</w:t>
      </w:r>
      <w:r>
        <w:t xml:space="preserve"> from the Style list]</w:t>
      </w:r>
    </w:p>
    <w:p w14:paraId="3F3A757F" w14:textId="77777777" w:rsidR="007A5F78" w:rsidRDefault="002056BA" w:rsidP="00F644B9">
      <w:pPr>
        <w:pStyle w:val="CharacterStyles"/>
      </w:pPr>
      <w:r w:rsidRPr="00152D22">
        <w:rPr>
          <w:rStyle w:val="Keyboard"/>
        </w:rPr>
        <w:t>Keyboard</w:t>
      </w:r>
      <w:r>
        <w:t xml:space="preserve"> [</w:t>
      </w:r>
      <w:r w:rsidR="00196C17">
        <w:t>U</w:t>
      </w:r>
      <w:r>
        <w:t xml:space="preserve">se this </w:t>
      </w:r>
      <w:r w:rsidR="00B02EB3">
        <w:t xml:space="preserve">character </w:t>
      </w:r>
      <w:r>
        <w:t xml:space="preserve">style to format text that refers to keyboard keys, such as CTRL or CMD. To apply the style, select the text and then select </w:t>
      </w:r>
      <w:r w:rsidRPr="002056BA">
        <w:rPr>
          <w:rStyle w:val="Keyboard"/>
        </w:rPr>
        <w:t>Keyboard</w:t>
      </w:r>
      <w:r w:rsidRPr="002056BA">
        <w:t xml:space="preserve"> </w:t>
      </w:r>
      <w:r>
        <w:t>from the Style list.]</w:t>
      </w:r>
    </w:p>
    <w:p w14:paraId="40BA6945" w14:textId="77777777" w:rsidR="00B56BEB" w:rsidRDefault="00B56BEB" w:rsidP="00F644B9">
      <w:pPr>
        <w:pStyle w:val="CharacterStyles"/>
      </w:pPr>
    </w:p>
    <w:p w14:paraId="4A6557A1" w14:textId="77777777" w:rsidR="00B80F2E" w:rsidRDefault="00B80F2E" w:rsidP="00F644B9">
      <w:pPr>
        <w:pStyle w:val="CharacterStyles"/>
      </w:pPr>
    </w:p>
    <w:p w14:paraId="2CDF93FB" w14:textId="77777777" w:rsidR="00B80F2E" w:rsidRDefault="00B80F2E" w:rsidP="00F644B9">
      <w:pPr>
        <w:pStyle w:val="CharacterStyles"/>
      </w:pPr>
    </w:p>
    <w:p w14:paraId="183CCB85" w14:textId="77777777" w:rsidR="00B80F2E" w:rsidRPr="0034540B" w:rsidRDefault="00B80F2E" w:rsidP="00B80F2E">
      <w:pPr>
        <w:pStyle w:val="TemplateUsageInstructions"/>
        <w:rPr>
          <w:b/>
          <w:bCs/>
        </w:rPr>
      </w:pPr>
      <w:r w:rsidRPr="0034540B">
        <w:rPr>
          <w:b/>
          <w:bCs/>
        </w:rPr>
        <w:lastRenderedPageBreak/>
        <w:t xml:space="preserve">[Instructions for adding </w:t>
      </w:r>
      <w:r>
        <w:rPr>
          <w:b/>
          <w:bCs/>
        </w:rPr>
        <w:t>an accordion</w:t>
      </w:r>
      <w:r w:rsidRPr="0034540B">
        <w:rPr>
          <w:b/>
          <w:bCs/>
        </w:rPr>
        <w:t>]</w:t>
      </w:r>
    </w:p>
    <w:p w14:paraId="6F585DCB" w14:textId="77777777" w:rsidR="00B80F2E" w:rsidRDefault="00B80F2E" w:rsidP="00B80F2E">
      <w:pPr>
        <w:pStyle w:val="TemplateUsageInstructions2"/>
      </w:pPr>
      <w:r>
        <w:t>[</w:t>
      </w:r>
      <w:r w:rsidRPr="00D02A89">
        <w:t xml:space="preserve">Add </w:t>
      </w:r>
      <w:r>
        <w:t>an accordion</w:t>
      </w:r>
      <w:r w:rsidRPr="00D02A89">
        <w:t xml:space="preserve"> in the following table.</w:t>
      </w:r>
      <w:r>
        <w:t xml:space="preserve"> When a visitor clicks a title in an accordion, the accordion ‘opens’ and content is shown below the title.  You can add text and images in each accordion content area.]</w:t>
      </w:r>
      <w:r w:rsidRPr="00D02A89">
        <w:t xml:space="preserve"> </w:t>
      </w:r>
    </w:p>
    <w:tbl>
      <w:tblPr>
        <w:tblStyle w:val="Accordion"/>
        <w:tblW w:w="0" w:type="auto"/>
        <w:tblLook w:val="04A0" w:firstRow="1" w:lastRow="0" w:firstColumn="1" w:lastColumn="0" w:noHBand="0" w:noVBand="1"/>
      </w:tblPr>
      <w:tblGrid>
        <w:gridCol w:w="643"/>
        <w:gridCol w:w="7858"/>
      </w:tblGrid>
      <w:tr w:rsidR="00B80F2E" w14:paraId="55EA2F74" w14:textId="77777777" w:rsidTr="00F839C2">
        <w:tc>
          <w:tcPr>
            <w:tcW w:w="577" w:type="dxa"/>
          </w:tcPr>
          <w:p w14:paraId="2C132298" w14:textId="77777777" w:rsidR="00B80F2E" w:rsidRDefault="00B80F2E" w:rsidP="00F839C2">
            <w:pPr>
              <w:pStyle w:val="CharacterStyles"/>
            </w:pPr>
            <w:r>
              <w:t>Title 1</w:t>
            </w:r>
          </w:p>
        </w:tc>
        <w:tc>
          <w:tcPr>
            <w:tcW w:w="7858" w:type="dxa"/>
          </w:tcPr>
          <w:p w14:paraId="7522DFA2" w14:textId="77777777" w:rsidR="00B80F2E" w:rsidRDefault="00B80F2E" w:rsidP="00F839C2">
            <w:pPr>
              <w:pStyle w:val="CharacterStyles"/>
            </w:pPr>
            <w:r>
              <w:t>This is content 1</w:t>
            </w:r>
            <w:r>
              <w:rPr>
                <w:noProof/>
              </w:rPr>
              <w:drawing>
                <wp:inline distT="0" distB="0" distL="0" distR="0" wp14:anchorId="0F2844F9" wp14:editId="16EAAC79">
                  <wp:extent cx="2019300" cy="1206500"/>
                  <wp:effectExtent l="0" t="0" r="0" b="0"/>
                  <wp:docPr id="2" name="Picture 2" descr="A picture containing text, person, computer,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computer, indoo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19300" cy="1206500"/>
                          </a:xfrm>
                          <a:prstGeom prst="rect">
                            <a:avLst/>
                          </a:prstGeom>
                        </pic:spPr>
                      </pic:pic>
                    </a:graphicData>
                  </a:graphic>
                </wp:inline>
              </w:drawing>
            </w:r>
          </w:p>
        </w:tc>
      </w:tr>
      <w:tr w:rsidR="00B80F2E" w14:paraId="2C5265E5" w14:textId="77777777" w:rsidTr="00F839C2">
        <w:tc>
          <w:tcPr>
            <w:tcW w:w="577" w:type="dxa"/>
          </w:tcPr>
          <w:p w14:paraId="142B5AAC" w14:textId="77777777" w:rsidR="00B80F2E" w:rsidRDefault="00B80F2E" w:rsidP="00F839C2">
            <w:pPr>
              <w:pStyle w:val="CharacterStyles"/>
            </w:pPr>
            <w:r>
              <w:t>Title 2</w:t>
            </w:r>
          </w:p>
        </w:tc>
        <w:tc>
          <w:tcPr>
            <w:tcW w:w="7858" w:type="dxa"/>
          </w:tcPr>
          <w:p w14:paraId="5E4230AE" w14:textId="77777777" w:rsidR="00B80F2E" w:rsidRDefault="00B80F2E" w:rsidP="00F839C2">
            <w:pPr>
              <w:pStyle w:val="CharacterStyles"/>
            </w:pPr>
            <w:r>
              <w:t>This is content 2</w:t>
            </w:r>
          </w:p>
        </w:tc>
      </w:tr>
      <w:tr w:rsidR="00B80F2E" w14:paraId="5F5F2CDB" w14:textId="77777777" w:rsidTr="00F839C2">
        <w:tc>
          <w:tcPr>
            <w:tcW w:w="577" w:type="dxa"/>
          </w:tcPr>
          <w:p w14:paraId="701BBE22" w14:textId="77777777" w:rsidR="00B80F2E" w:rsidRDefault="00B80F2E" w:rsidP="00F839C2">
            <w:pPr>
              <w:pStyle w:val="CharacterStyles"/>
            </w:pPr>
            <w:r>
              <w:t>Title 3</w:t>
            </w:r>
          </w:p>
        </w:tc>
        <w:tc>
          <w:tcPr>
            <w:tcW w:w="7858" w:type="dxa"/>
          </w:tcPr>
          <w:p w14:paraId="735A042D" w14:textId="77777777" w:rsidR="00B80F2E" w:rsidRDefault="00B80F2E" w:rsidP="00F839C2">
            <w:pPr>
              <w:pStyle w:val="CharacterStyles"/>
            </w:pPr>
            <w:r>
              <w:t>This is content 3</w:t>
            </w:r>
          </w:p>
        </w:tc>
      </w:tr>
      <w:tr w:rsidR="00B80F2E" w14:paraId="4C5CFAD6" w14:textId="77777777" w:rsidTr="00F839C2">
        <w:tc>
          <w:tcPr>
            <w:tcW w:w="577" w:type="dxa"/>
          </w:tcPr>
          <w:p w14:paraId="6148A6CC" w14:textId="77777777" w:rsidR="00B80F2E" w:rsidRDefault="00B80F2E" w:rsidP="00F839C2">
            <w:pPr>
              <w:pStyle w:val="CharacterStyles"/>
            </w:pPr>
            <w:r>
              <w:t>Title 4</w:t>
            </w:r>
          </w:p>
        </w:tc>
        <w:tc>
          <w:tcPr>
            <w:tcW w:w="7858" w:type="dxa"/>
          </w:tcPr>
          <w:p w14:paraId="3B33C6C3" w14:textId="77777777" w:rsidR="00B80F2E" w:rsidRDefault="00B80F2E" w:rsidP="00F839C2">
            <w:pPr>
              <w:pStyle w:val="CharacterStyles"/>
            </w:pPr>
            <w:r>
              <w:t>This is content 4</w:t>
            </w:r>
          </w:p>
        </w:tc>
      </w:tr>
    </w:tbl>
    <w:p w14:paraId="260FAEF9" w14:textId="77777777" w:rsidR="00B80F2E" w:rsidRDefault="00B80F2E" w:rsidP="00B80F2E">
      <w:pPr>
        <w:pStyle w:val="CharacterStyles"/>
      </w:pPr>
    </w:p>
    <w:p w14:paraId="42B84805" w14:textId="77777777" w:rsidR="00B80F2E" w:rsidRPr="0034540B" w:rsidRDefault="00B80F2E" w:rsidP="00B80F2E">
      <w:pPr>
        <w:pStyle w:val="TemplateUsageInstructions"/>
        <w:rPr>
          <w:b/>
          <w:bCs/>
        </w:rPr>
      </w:pPr>
      <w:r w:rsidRPr="0034540B">
        <w:rPr>
          <w:b/>
          <w:bCs/>
        </w:rPr>
        <w:t xml:space="preserve">[Instructions for adding </w:t>
      </w:r>
      <w:r>
        <w:rPr>
          <w:b/>
          <w:bCs/>
        </w:rPr>
        <w:t>a code block</w:t>
      </w:r>
      <w:r w:rsidRPr="0034540B">
        <w:rPr>
          <w:b/>
          <w:bCs/>
        </w:rPr>
        <w:t>]</w:t>
      </w:r>
    </w:p>
    <w:p w14:paraId="32AFBF2F" w14:textId="77777777" w:rsidR="00B80F2E" w:rsidRDefault="00B80F2E" w:rsidP="00B80F2E">
      <w:pPr>
        <w:pStyle w:val="TemplateUsageInstructions2"/>
      </w:pPr>
      <w:r>
        <w:t>[</w:t>
      </w:r>
      <w:r w:rsidRPr="00D02A89">
        <w:t xml:space="preserve">Add </w:t>
      </w:r>
      <w:r>
        <w:t xml:space="preserve">a code block </w:t>
      </w:r>
      <w:r w:rsidRPr="00D02A89">
        <w:t>in the following table.</w:t>
      </w:r>
      <w:r>
        <w:t xml:space="preserve"> The code block will render code in a preformatted style.]</w:t>
      </w:r>
      <w:r w:rsidRPr="00D02A89">
        <w:t xml:space="preserve"> </w:t>
      </w:r>
    </w:p>
    <w:tbl>
      <w:tblPr>
        <w:tblStyle w:val="Codeblock"/>
        <w:tblW w:w="0" w:type="auto"/>
        <w:tblLook w:val="04A0" w:firstRow="1" w:lastRow="0" w:firstColumn="1" w:lastColumn="0" w:noHBand="0" w:noVBand="1"/>
      </w:tblPr>
      <w:tblGrid>
        <w:gridCol w:w="8996"/>
      </w:tblGrid>
      <w:tr w:rsidR="00B80F2E" w14:paraId="7110FB63" w14:textId="77777777" w:rsidTr="00F839C2">
        <w:tc>
          <w:tcPr>
            <w:tcW w:w="8996" w:type="dxa"/>
          </w:tcPr>
          <w:p w14:paraId="1B463FF9" w14:textId="77777777" w:rsidR="00B80F2E" w:rsidRDefault="00B80F2E" w:rsidP="00F839C2">
            <w:pPr>
              <w:pStyle w:val="CharacterStyles"/>
            </w:pPr>
            <w:r>
              <w:t>java</w:t>
            </w:r>
          </w:p>
        </w:tc>
      </w:tr>
      <w:tr w:rsidR="00B80F2E" w14:paraId="79371671" w14:textId="77777777" w:rsidTr="00F839C2">
        <w:tc>
          <w:tcPr>
            <w:tcW w:w="8996" w:type="dxa"/>
          </w:tcPr>
          <w:p w14:paraId="3388ED31" w14:textId="77777777" w:rsidR="00B80F2E" w:rsidRDefault="00B80F2E" w:rsidP="00F839C2">
            <w:r>
              <w:t>cl</w:t>
            </w:r>
            <w:r w:rsidRPr="00EC0757">
              <w:t>ass Simple {</w:t>
            </w:r>
          </w:p>
          <w:p w14:paraId="27003DC1" w14:textId="77777777" w:rsidR="00B80F2E" w:rsidRDefault="00B80F2E" w:rsidP="00F839C2">
            <w:r>
              <w:t xml:space="preserve">    System.out.println(“Hello World!”);</w:t>
            </w:r>
          </w:p>
          <w:p w14:paraId="4F4DDD7E" w14:textId="77777777" w:rsidR="00B80F2E" w:rsidRPr="00EC0757" w:rsidRDefault="00B80F2E" w:rsidP="00F839C2">
            <w:r>
              <w:t>}</w:t>
            </w:r>
          </w:p>
        </w:tc>
      </w:tr>
    </w:tbl>
    <w:p w14:paraId="5164EDED" w14:textId="77777777" w:rsidR="0081615E" w:rsidRDefault="0081615E" w:rsidP="00F644B9">
      <w:pPr>
        <w:pStyle w:val="CharacterStyles"/>
      </w:pPr>
    </w:p>
    <w:p w14:paraId="2808871F" w14:textId="77777777" w:rsidR="00B56BEB" w:rsidRPr="0034540B" w:rsidRDefault="00B56BEB" w:rsidP="00B56BEB">
      <w:pPr>
        <w:pStyle w:val="TemplateUsageInstructions"/>
        <w:rPr>
          <w:b/>
          <w:bCs/>
        </w:rPr>
      </w:pPr>
      <w:r w:rsidRPr="0034540B">
        <w:rPr>
          <w:b/>
          <w:bCs/>
        </w:rPr>
        <w:t xml:space="preserve">[Instructions for adding a </w:t>
      </w:r>
      <w:r>
        <w:rPr>
          <w:b/>
          <w:bCs/>
        </w:rPr>
        <w:t>Flex Container</w:t>
      </w:r>
      <w:r w:rsidRPr="0034540B">
        <w:rPr>
          <w:b/>
          <w:bCs/>
        </w:rPr>
        <w:t>]</w:t>
      </w:r>
    </w:p>
    <w:p w14:paraId="6A348AEC" w14:textId="77777777" w:rsidR="00B56BEB" w:rsidRDefault="00B56BEB" w:rsidP="00B56BEB">
      <w:pPr>
        <w:pStyle w:val="TemplateUsageInstructions2"/>
      </w:pPr>
      <w:r>
        <w:t>[A Flex Container allows you to add a column layout inside an article</w:t>
      </w:r>
      <w:r w:rsidRPr="00D02A89">
        <w:t>.</w:t>
      </w:r>
      <w:r>
        <w:t xml:space="preserve"> Use the table below to add columns to your article. Select the table, and in the editing ribbon, go to Table Design. Hover over the table thumbnails to see the available layouts, and then choose a layout. For example, this image shows a layout of three columns, the first column set to 25% width, the second to 50%, and the third to 25%</w:t>
      </w:r>
      <w:r>
        <w:br/>
      </w:r>
      <w:r>
        <w:rPr>
          <w:noProof/>
        </w:rPr>
        <w:drawing>
          <wp:inline distT="0" distB="0" distL="0" distR="0" wp14:anchorId="43E75148" wp14:editId="1C262142">
            <wp:extent cx="5731510" cy="81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818515"/>
                    </a:xfrm>
                    <a:prstGeom prst="rect">
                      <a:avLst/>
                    </a:prstGeom>
                  </pic:spPr>
                </pic:pic>
              </a:graphicData>
            </a:graphic>
          </wp:inline>
        </w:drawing>
      </w:r>
    </w:p>
    <w:p w14:paraId="7CC277B1" w14:textId="77777777" w:rsidR="00B56BEB" w:rsidRDefault="00B56BEB" w:rsidP="00B56BEB">
      <w:pPr>
        <w:pStyle w:val="TemplateUsageInstructions2"/>
      </w:pPr>
      <w:r>
        <w:t>Note: the Flex Container table style can only be applied to tables with one row. Multiple rows are not supported at this time.]</w:t>
      </w:r>
      <w:r w:rsidRPr="00D02A89">
        <w:t xml:space="preserve"> </w:t>
      </w:r>
    </w:p>
    <w:p w14:paraId="4B76BA16" w14:textId="77777777" w:rsidR="00B56BEB" w:rsidRPr="003C3E64" w:rsidRDefault="00B56BEB" w:rsidP="00B56BEB">
      <w:pPr>
        <w:pStyle w:val="TemplateUsageInstructions2"/>
      </w:pPr>
    </w:p>
    <w:tbl>
      <w:tblPr>
        <w:tblStyle w:val="Flex-25-50-25"/>
        <w:tblW w:w="0" w:type="auto"/>
        <w:tblLook w:val="04A0" w:firstRow="1" w:lastRow="0" w:firstColumn="1" w:lastColumn="0" w:noHBand="0" w:noVBand="1"/>
      </w:tblPr>
      <w:tblGrid>
        <w:gridCol w:w="2995"/>
        <w:gridCol w:w="2990"/>
        <w:gridCol w:w="2991"/>
      </w:tblGrid>
      <w:tr w:rsidR="00B56BEB" w14:paraId="7C8FE67C" w14:textId="77777777" w:rsidTr="00B56BEB">
        <w:tc>
          <w:tcPr>
            <w:tcW w:w="3005" w:type="dxa"/>
          </w:tcPr>
          <w:p w14:paraId="24CDB057" w14:textId="77777777" w:rsidR="00B56BEB" w:rsidRDefault="00B56BEB" w:rsidP="00F644B9">
            <w:pPr>
              <w:pStyle w:val="CharacterStyles"/>
            </w:pPr>
            <w:r>
              <w:lastRenderedPageBreak/>
              <w:t>Flex Container</w:t>
            </w:r>
          </w:p>
        </w:tc>
        <w:tc>
          <w:tcPr>
            <w:tcW w:w="3005" w:type="dxa"/>
          </w:tcPr>
          <w:p w14:paraId="01F2C4FD" w14:textId="77777777" w:rsidR="00B56BEB" w:rsidRDefault="00B56BEB" w:rsidP="00F644B9">
            <w:pPr>
              <w:pStyle w:val="CharacterStyles"/>
            </w:pPr>
          </w:p>
        </w:tc>
        <w:tc>
          <w:tcPr>
            <w:tcW w:w="3006" w:type="dxa"/>
          </w:tcPr>
          <w:p w14:paraId="597BC70B" w14:textId="77777777" w:rsidR="00B56BEB" w:rsidRDefault="00B56BEB" w:rsidP="00F644B9">
            <w:pPr>
              <w:pStyle w:val="CharacterStyles"/>
            </w:pPr>
          </w:p>
        </w:tc>
      </w:tr>
    </w:tbl>
    <w:p w14:paraId="378A0CB2" w14:textId="77777777" w:rsidR="00B56BEB" w:rsidRDefault="00B56BEB" w:rsidP="00F644B9">
      <w:pPr>
        <w:pStyle w:val="CharacterStyles"/>
      </w:pPr>
    </w:p>
    <w:p w14:paraId="4615E6D9" w14:textId="77777777" w:rsidR="00B56BEB" w:rsidRPr="0034540B" w:rsidRDefault="00B56BEB" w:rsidP="00B56BEB">
      <w:pPr>
        <w:pStyle w:val="TemplateUsageInstructions"/>
        <w:rPr>
          <w:b/>
          <w:bCs/>
        </w:rPr>
      </w:pPr>
      <w:r w:rsidRPr="0034540B">
        <w:rPr>
          <w:b/>
          <w:bCs/>
        </w:rPr>
        <w:t xml:space="preserve">[Instructions for adding a </w:t>
      </w:r>
      <w:r>
        <w:rPr>
          <w:b/>
          <w:bCs/>
        </w:rPr>
        <w:t>Dexter Table</w:t>
      </w:r>
      <w:r w:rsidRPr="0034540B">
        <w:rPr>
          <w:b/>
          <w:bCs/>
        </w:rPr>
        <w:t>]</w:t>
      </w:r>
    </w:p>
    <w:p w14:paraId="5145F909" w14:textId="77777777" w:rsidR="0081615E" w:rsidRDefault="00B56BEB" w:rsidP="00B56BEB">
      <w:pPr>
        <w:pStyle w:val="TemplateUsageInstructions2"/>
      </w:pPr>
      <w:r>
        <w:t>[</w:t>
      </w:r>
      <w:r w:rsidR="0081615E">
        <w:t>Go to Insert &gt; Table, and set the number of rows and columns. After adding the table to the page, select the table, go to Table Design in the editing ribbon. Choose the style ‘Dexter Table’.  Add content inside the table cells as required.</w:t>
      </w:r>
      <w:r>
        <w:t>]</w:t>
      </w:r>
    </w:p>
    <w:p w14:paraId="046F9ED2" w14:textId="77777777" w:rsidR="00B56BEB" w:rsidRDefault="00B56BEB" w:rsidP="00B56BEB">
      <w:pPr>
        <w:pStyle w:val="TemplateUsageInstructions2"/>
      </w:pPr>
    </w:p>
    <w:tbl>
      <w:tblPr>
        <w:tblStyle w:val="DexterTable"/>
        <w:tblW w:w="0" w:type="auto"/>
        <w:tblLook w:val="04A0" w:firstRow="1" w:lastRow="0" w:firstColumn="1" w:lastColumn="0" w:noHBand="0" w:noVBand="1"/>
      </w:tblPr>
      <w:tblGrid>
        <w:gridCol w:w="2999"/>
        <w:gridCol w:w="2998"/>
        <w:gridCol w:w="2999"/>
      </w:tblGrid>
      <w:tr w:rsidR="00B56BEB" w14:paraId="27B77FCE" w14:textId="77777777" w:rsidTr="00B56BEB">
        <w:tc>
          <w:tcPr>
            <w:tcW w:w="3005" w:type="dxa"/>
          </w:tcPr>
          <w:p w14:paraId="492C9BE1" w14:textId="77777777" w:rsidR="00B56BEB" w:rsidRDefault="0081615E" w:rsidP="0081615E">
            <w:r>
              <w:t>Dexter Table</w:t>
            </w:r>
          </w:p>
        </w:tc>
        <w:tc>
          <w:tcPr>
            <w:tcW w:w="3005" w:type="dxa"/>
          </w:tcPr>
          <w:p w14:paraId="4F64EC6A" w14:textId="77777777" w:rsidR="00B56BEB" w:rsidRDefault="00B56BEB" w:rsidP="00B56BEB">
            <w:pPr>
              <w:pStyle w:val="TemplateUsageInstructions2"/>
            </w:pPr>
          </w:p>
        </w:tc>
        <w:tc>
          <w:tcPr>
            <w:tcW w:w="3006" w:type="dxa"/>
          </w:tcPr>
          <w:p w14:paraId="6DCE8B00" w14:textId="77777777" w:rsidR="00B56BEB" w:rsidRDefault="00B56BEB" w:rsidP="00B56BEB">
            <w:pPr>
              <w:pStyle w:val="TemplateUsageInstructions2"/>
            </w:pPr>
          </w:p>
        </w:tc>
      </w:tr>
      <w:tr w:rsidR="00B56BEB" w14:paraId="7A241F4D" w14:textId="77777777" w:rsidTr="00B56BEB">
        <w:tc>
          <w:tcPr>
            <w:tcW w:w="3005" w:type="dxa"/>
          </w:tcPr>
          <w:p w14:paraId="45AEBE9A" w14:textId="77777777" w:rsidR="00B56BEB" w:rsidRDefault="00B56BEB" w:rsidP="00B56BEB">
            <w:pPr>
              <w:pStyle w:val="TemplateUsageInstructions2"/>
            </w:pPr>
          </w:p>
        </w:tc>
        <w:tc>
          <w:tcPr>
            <w:tcW w:w="3005" w:type="dxa"/>
          </w:tcPr>
          <w:p w14:paraId="5BD2FFB2" w14:textId="77777777" w:rsidR="00B56BEB" w:rsidRDefault="00B56BEB" w:rsidP="00B56BEB">
            <w:pPr>
              <w:pStyle w:val="TemplateUsageInstructions2"/>
            </w:pPr>
          </w:p>
        </w:tc>
        <w:tc>
          <w:tcPr>
            <w:tcW w:w="3006" w:type="dxa"/>
          </w:tcPr>
          <w:p w14:paraId="48A84321" w14:textId="77777777" w:rsidR="00B56BEB" w:rsidRDefault="00B56BEB" w:rsidP="00B56BEB">
            <w:pPr>
              <w:pStyle w:val="TemplateUsageInstructions2"/>
            </w:pPr>
          </w:p>
        </w:tc>
      </w:tr>
      <w:tr w:rsidR="00B56BEB" w14:paraId="3D16E953" w14:textId="77777777" w:rsidTr="00B56BEB">
        <w:tc>
          <w:tcPr>
            <w:tcW w:w="3005" w:type="dxa"/>
          </w:tcPr>
          <w:p w14:paraId="56D1D6C4" w14:textId="77777777" w:rsidR="00B56BEB" w:rsidRDefault="00B56BEB" w:rsidP="00B56BEB">
            <w:pPr>
              <w:pStyle w:val="TemplateUsageInstructions2"/>
            </w:pPr>
          </w:p>
        </w:tc>
        <w:tc>
          <w:tcPr>
            <w:tcW w:w="3005" w:type="dxa"/>
          </w:tcPr>
          <w:p w14:paraId="4B28F88A" w14:textId="77777777" w:rsidR="00B56BEB" w:rsidRDefault="00B56BEB" w:rsidP="00B56BEB">
            <w:pPr>
              <w:pStyle w:val="TemplateUsageInstructions2"/>
            </w:pPr>
          </w:p>
        </w:tc>
        <w:tc>
          <w:tcPr>
            <w:tcW w:w="3006" w:type="dxa"/>
          </w:tcPr>
          <w:p w14:paraId="7DD3B014" w14:textId="77777777" w:rsidR="00B56BEB" w:rsidRDefault="00B56BEB" w:rsidP="00B56BEB">
            <w:pPr>
              <w:pStyle w:val="TemplateUsageInstructions2"/>
            </w:pPr>
          </w:p>
        </w:tc>
      </w:tr>
    </w:tbl>
    <w:p w14:paraId="3301EAF2" w14:textId="77777777" w:rsidR="00B56BEB" w:rsidRPr="00876F6E" w:rsidRDefault="00B56BEB" w:rsidP="00B56BEB">
      <w:pPr>
        <w:pStyle w:val="TemplateUsageInstructions2"/>
      </w:pPr>
    </w:p>
    <w:p w14:paraId="6B9F1EED" w14:textId="77777777" w:rsidR="00971B84" w:rsidRPr="0034540B" w:rsidRDefault="00971B84" w:rsidP="00971B84">
      <w:pPr>
        <w:pStyle w:val="TemplateUsageInstructions"/>
        <w:rPr>
          <w:b/>
          <w:bCs/>
        </w:rPr>
      </w:pPr>
      <w:r w:rsidRPr="0034540B">
        <w:rPr>
          <w:b/>
          <w:bCs/>
        </w:rPr>
        <w:t xml:space="preserve">[Instructions for adding a </w:t>
      </w:r>
      <w:r>
        <w:rPr>
          <w:b/>
          <w:bCs/>
        </w:rPr>
        <w:t>Position</w:t>
      </w:r>
      <w:r w:rsidRPr="0034540B">
        <w:rPr>
          <w:b/>
          <w:bCs/>
        </w:rPr>
        <w:t>]</w:t>
      </w:r>
    </w:p>
    <w:p w14:paraId="52726235" w14:textId="77777777" w:rsidR="00971B84" w:rsidRDefault="00971B84" w:rsidP="00971B84">
      <w:pPr>
        <w:pStyle w:val="TemplateUsageInstructions2"/>
      </w:pPr>
      <w:r>
        <w:t>[A Position is a container that you can use to highlight special content – for example, to add a box with a background color or special border around content. Go to Insert &gt; Table, and set the table to one row and one column. After adding the table to the page, select the table, go to Table Design in the editing ribbon. Choose the style ‘Position’.  Add content inside the Position as required.]</w:t>
      </w:r>
    </w:p>
    <w:p w14:paraId="092E6BB1" w14:textId="77777777" w:rsidR="00971B84" w:rsidRDefault="00971B84" w:rsidP="00971B84">
      <w:pPr>
        <w:pStyle w:val="TemplateUsageInstructions2"/>
      </w:pPr>
    </w:p>
    <w:tbl>
      <w:tblPr>
        <w:tblStyle w:val="Position"/>
        <w:tblW w:w="0" w:type="auto"/>
        <w:tblLook w:val="04A0" w:firstRow="1" w:lastRow="0" w:firstColumn="1" w:lastColumn="0" w:noHBand="0" w:noVBand="1"/>
      </w:tblPr>
      <w:tblGrid>
        <w:gridCol w:w="8936"/>
      </w:tblGrid>
      <w:tr w:rsidR="00971B84" w14:paraId="19010B19" w14:textId="77777777" w:rsidTr="00971B84">
        <w:tc>
          <w:tcPr>
            <w:tcW w:w="9016" w:type="dxa"/>
          </w:tcPr>
          <w:p w14:paraId="54E61002" w14:textId="77777777" w:rsidR="00971B84" w:rsidRDefault="00971B84" w:rsidP="00971B84">
            <w:r>
              <w:t>Position</w:t>
            </w:r>
          </w:p>
        </w:tc>
      </w:tr>
    </w:tbl>
    <w:p w14:paraId="581386E9" w14:textId="77777777" w:rsidR="00971B84" w:rsidRDefault="00971B84" w:rsidP="00971B84">
      <w:pPr>
        <w:pStyle w:val="TemplateUsageInstructions2"/>
      </w:pPr>
    </w:p>
    <w:p w14:paraId="002B87C4" w14:textId="77777777" w:rsidR="009E2490" w:rsidRPr="0034540B" w:rsidRDefault="009E2490" w:rsidP="009E2490">
      <w:pPr>
        <w:pStyle w:val="TemplateUsageInstructions"/>
        <w:rPr>
          <w:b/>
          <w:bCs/>
        </w:rPr>
      </w:pPr>
      <w:r w:rsidRPr="0034540B">
        <w:rPr>
          <w:b/>
          <w:bCs/>
        </w:rPr>
        <w:t xml:space="preserve">[Instructions for </w:t>
      </w:r>
      <w:r>
        <w:rPr>
          <w:b/>
          <w:bCs/>
        </w:rPr>
        <w:t>an inline</w:t>
      </w:r>
      <w:r w:rsidRPr="0034540B">
        <w:rPr>
          <w:b/>
          <w:bCs/>
        </w:rPr>
        <w:t xml:space="preserve"> </w:t>
      </w:r>
      <w:r>
        <w:rPr>
          <w:b/>
          <w:bCs/>
        </w:rPr>
        <w:t>icon</w:t>
      </w:r>
      <w:r w:rsidRPr="0034540B">
        <w:rPr>
          <w:b/>
          <w:bCs/>
        </w:rPr>
        <w:t>]</w:t>
      </w:r>
    </w:p>
    <w:p w14:paraId="21042BFE" w14:textId="77777777" w:rsidR="009E2490" w:rsidRDefault="009E2490" w:rsidP="009E2490">
      <w:pPr>
        <w:pStyle w:val="TemplateUsageInstructions2"/>
      </w:pPr>
      <w:r>
        <w:t>[The inline icon functionality allows you to add an icon within text. To add an icon:</w:t>
      </w:r>
    </w:p>
    <w:p w14:paraId="3818752F" w14:textId="77777777" w:rsidR="009E2490" w:rsidRDefault="009E2490" w:rsidP="009E2490">
      <w:pPr>
        <w:pStyle w:val="TemplateUsageInstructions2"/>
        <w:numPr>
          <w:ilvl w:val="0"/>
          <w:numId w:val="20"/>
        </w:numPr>
      </w:pPr>
      <w:r>
        <w:t xml:space="preserve">Go to </w:t>
      </w:r>
      <w:hyperlink r:id="rId14" w:anchor="/tools/IconPicker" w:history="1">
        <w:r w:rsidRPr="00866022">
          <w:rPr>
            <w:rStyle w:val="Hyperlink"/>
          </w:rPr>
          <w:t>https://440859-genesis.adobeio-static.net/#/tools/IconPicker</w:t>
        </w:r>
      </w:hyperlink>
    </w:p>
    <w:p w14:paraId="1D545FFF" w14:textId="77777777" w:rsidR="009E2490" w:rsidRDefault="009E2490" w:rsidP="009E2490">
      <w:pPr>
        <w:pStyle w:val="TemplateUsageInstructions2"/>
        <w:numPr>
          <w:ilvl w:val="0"/>
          <w:numId w:val="20"/>
        </w:numPr>
      </w:pPr>
      <w:r>
        <w:t>Use the search bar at the top to find an icon by name, or choose one from the list on the page</w:t>
      </w:r>
    </w:p>
    <w:p w14:paraId="48F37DE5" w14:textId="77777777" w:rsidR="009E2490" w:rsidRDefault="009E2490" w:rsidP="009E2490">
      <w:pPr>
        <w:pStyle w:val="TemplateUsageInstructions2"/>
        <w:numPr>
          <w:ilvl w:val="0"/>
          <w:numId w:val="20"/>
        </w:numPr>
      </w:pPr>
      <w:r>
        <w:t>Hover over the icon you want, and click the ‘Copy Icon to Document’ button</w:t>
      </w:r>
    </w:p>
    <w:p w14:paraId="4031A63D" w14:textId="77777777" w:rsidR="009E2490" w:rsidRDefault="009E2490" w:rsidP="009E2490">
      <w:pPr>
        <w:pStyle w:val="TemplateUsageInstructions2"/>
        <w:numPr>
          <w:ilvl w:val="0"/>
          <w:numId w:val="20"/>
        </w:numPr>
      </w:pPr>
      <w:r>
        <w:t>Paste the copied code into your Word document. The code will be transformed into the selected icon upon import in AEM.</w:t>
      </w:r>
    </w:p>
    <w:p w14:paraId="4BC34927" w14:textId="77777777" w:rsidR="009E2490" w:rsidRDefault="009E2490" w:rsidP="009E2490">
      <w:pPr>
        <w:pStyle w:val="TemplateUsageInstructions2"/>
      </w:pPr>
      <w:r>
        <w:t>Here is an example:}</w:t>
      </w:r>
    </w:p>
    <w:p w14:paraId="1DDA3297" w14:textId="77777777" w:rsidR="009E2490" w:rsidRDefault="009E2490" w:rsidP="009E2490">
      <w:pPr>
        <w:pStyle w:val="TemplateUsageInstructions2"/>
      </w:pPr>
    </w:p>
    <w:p w14:paraId="56D38107" w14:textId="77777777" w:rsidR="009E2490" w:rsidRDefault="009E2490" w:rsidP="009E2490">
      <w:r>
        <w:t xml:space="preserve">This is text with </w:t>
      </w:r>
      <w:hyperlink r:id="rId15" w:history="1">
        <w:r w:rsidRPr="009E2490">
          <w:rPr>
            <w:i/>
            <w:iCs/>
            <w:color w:val="0000FF"/>
            <w:u w:val="single"/>
          </w:rPr>
          <w:t>[icon] icons-cc-after-effects</w:t>
        </w:r>
      </w:hyperlink>
      <w:r>
        <w:t xml:space="preserve"> an inline icon</w:t>
      </w:r>
    </w:p>
    <w:p w14:paraId="0B09CFE6" w14:textId="77777777" w:rsidR="00B56BEB" w:rsidRDefault="00B56BEB" w:rsidP="00B56BEB">
      <w:pPr>
        <w:pStyle w:val="CharacterStyles"/>
      </w:pPr>
    </w:p>
    <w:p w14:paraId="127962AE" w14:textId="77777777" w:rsidR="00B911AE" w:rsidRDefault="00B911AE" w:rsidP="00B56BEB">
      <w:pPr>
        <w:pStyle w:val="CharacterStyles"/>
      </w:pPr>
    </w:p>
    <w:p w14:paraId="55CB628F" w14:textId="77777777" w:rsidR="00B911AE" w:rsidRDefault="00B911AE" w:rsidP="00B56BEB">
      <w:pPr>
        <w:pStyle w:val="CharacterStyles"/>
      </w:pPr>
    </w:p>
    <w:p w14:paraId="7690EE60" w14:textId="77777777" w:rsidR="00B911AE" w:rsidRDefault="00B911AE" w:rsidP="00B56BEB">
      <w:pPr>
        <w:pStyle w:val="CharacterStyles"/>
      </w:pPr>
    </w:p>
    <w:p w14:paraId="3115BE54" w14:textId="77777777" w:rsidR="00B911AE" w:rsidRDefault="00B911AE" w:rsidP="00B56BEB">
      <w:pPr>
        <w:pStyle w:val="CharacterStyles"/>
      </w:pPr>
    </w:p>
    <w:p w14:paraId="2A33741C" w14:textId="77777777" w:rsidR="00B911AE" w:rsidRPr="0034540B" w:rsidRDefault="00B911AE" w:rsidP="00B911AE">
      <w:pPr>
        <w:pStyle w:val="TemplateUsageInstructions2"/>
      </w:pPr>
      <w:r w:rsidRPr="0034540B">
        <w:lastRenderedPageBreak/>
        <w:t xml:space="preserve">[Instructions for </w:t>
      </w:r>
      <w:r>
        <w:t>a before / after slider</w:t>
      </w:r>
      <w:r w:rsidRPr="0034540B">
        <w:t>]</w:t>
      </w:r>
    </w:p>
    <w:p w14:paraId="12FA169D" w14:textId="77777777" w:rsidR="000F4949" w:rsidRDefault="00B911AE" w:rsidP="00B911AE">
      <w:pPr>
        <w:pStyle w:val="TemplateUsageInstructions2"/>
      </w:pPr>
      <w:r>
        <w:t>[Add a before image in the first cell of the table below, and an “after” image in the second cell.  Set the table to the style “Before and After” in the Table Design tab.</w:t>
      </w:r>
    </w:p>
    <w:p w14:paraId="1F42409B" w14:textId="77777777" w:rsidR="00B911AE" w:rsidRDefault="000F4949" w:rsidP="00B911AE">
      <w:pPr>
        <w:pStyle w:val="TemplateUsageInstructions2"/>
      </w:pPr>
      <w:r>
        <w:t>The first table is a left-right slider, the second table is an up-down slider.</w:t>
      </w:r>
      <w:r w:rsidR="00B911AE">
        <w:t>]</w:t>
      </w:r>
    </w:p>
    <w:p w14:paraId="4BB53D4B" w14:textId="77777777" w:rsidR="00B911AE" w:rsidRDefault="00B911AE" w:rsidP="00B911AE">
      <w:pPr>
        <w:pStyle w:val="TemplateUsageInstructions2"/>
      </w:pPr>
    </w:p>
    <w:tbl>
      <w:tblPr>
        <w:tblStyle w:val="BeforeandAfter"/>
        <w:tblW w:w="0" w:type="auto"/>
        <w:tblLook w:val="04A0" w:firstRow="1" w:lastRow="0" w:firstColumn="1" w:lastColumn="0" w:noHBand="0" w:noVBand="1"/>
      </w:tblPr>
      <w:tblGrid>
        <w:gridCol w:w="3938"/>
        <w:gridCol w:w="5078"/>
      </w:tblGrid>
      <w:tr w:rsidR="00011452" w14:paraId="2FDC0281" w14:textId="77777777" w:rsidTr="000400C4">
        <w:tc>
          <w:tcPr>
            <w:tcW w:w="4508" w:type="dxa"/>
          </w:tcPr>
          <w:p w14:paraId="02FD4EED" w14:textId="77777777" w:rsidR="00011452" w:rsidRDefault="00011452" w:rsidP="000400C4">
            <w:r>
              <w:rPr>
                <w:noProof/>
              </w:rPr>
              <w:drawing>
                <wp:inline distT="0" distB="0" distL="0" distR="0" wp14:anchorId="7DD69C3E" wp14:editId="2D34EA5D">
                  <wp:extent cx="4389120" cy="731520"/>
                  <wp:effectExtent l="0" t="0" r="0" b="0"/>
                  <wp:docPr id="1590992479" name="Picture 1590992479"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89120" cy="731520"/>
                          </a:xfrm>
                          <a:prstGeom prst="rect">
                            <a:avLst/>
                          </a:prstGeom>
                        </pic:spPr>
                      </pic:pic>
                    </a:graphicData>
                  </a:graphic>
                </wp:inline>
              </w:drawing>
            </w:r>
          </w:p>
        </w:tc>
        <w:tc>
          <w:tcPr>
            <w:tcW w:w="4508" w:type="dxa"/>
          </w:tcPr>
          <w:p w14:paraId="4AC9840F" w14:textId="77777777" w:rsidR="00011452" w:rsidRDefault="00011452" w:rsidP="000400C4">
            <w:r>
              <w:rPr>
                <w:noProof/>
              </w:rPr>
              <w:drawing>
                <wp:inline distT="0" distB="0" distL="0" distR="0" wp14:anchorId="620FC494" wp14:editId="11F556F5">
                  <wp:extent cx="5731510" cy="1508760"/>
                  <wp:effectExtent l="0" t="0" r="2540" b="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1508760"/>
                          </a:xfrm>
                          <a:prstGeom prst="rect">
                            <a:avLst/>
                          </a:prstGeom>
                        </pic:spPr>
                      </pic:pic>
                    </a:graphicData>
                  </a:graphic>
                </wp:inline>
              </w:drawing>
            </w:r>
          </w:p>
        </w:tc>
      </w:tr>
    </w:tbl>
    <w:p w14:paraId="2658CB2F" w14:textId="77777777" w:rsidR="00011452" w:rsidRDefault="00011452" w:rsidP="00B56BEB">
      <w:pPr>
        <w:pStyle w:val="CharacterStyles"/>
      </w:pPr>
    </w:p>
    <w:tbl>
      <w:tblPr>
        <w:tblStyle w:val="BeforeandAfter"/>
        <w:tblW w:w="0" w:type="auto"/>
        <w:tblLook w:val="04A0" w:firstRow="1" w:lastRow="0" w:firstColumn="1" w:lastColumn="0" w:noHBand="0" w:noVBand="1"/>
      </w:tblPr>
      <w:tblGrid>
        <w:gridCol w:w="9016"/>
      </w:tblGrid>
      <w:tr w:rsidR="000F4949" w14:paraId="7F5D2D47" w14:textId="77777777" w:rsidTr="00A70BD2">
        <w:trPr>
          <w:trHeight w:val="1742"/>
        </w:trPr>
        <w:tc>
          <w:tcPr>
            <w:tcW w:w="8895" w:type="dxa"/>
          </w:tcPr>
          <w:p w14:paraId="37778605" w14:textId="77777777" w:rsidR="000F4949" w:rsidRDefault="000F4949" w:rsidP="00A70BD2">
            <w:r>
              <w:rPr>
                <w:noProof/>
              </w:rPr>
              <w:drawing>
                <wp:inline distT="0" distB="0" distL="0" distR="0" wp14:anchorId="0C15ABC8" wp14:editId="366BC2AA">
                  <wp:extent cx="5731510" cy="4316095"/>
                  <wp:effectExtent l="0" t="0" r="2540" b="8255"/>
                  <wp:docPr id="5"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4316095"/>
                          </a:xfrm>
                          <a:prstGeom prst="rect">
                            <a:avLst/>
                          </a:prstGeom>
                        </pic:spPr>
                      </pic:pic>
                    </a:graphicData>
                  </a:graphic>
                </wp:inline>
              </w:drawing>
            </w:r>
          </w:p>
        </w:tc>
      </w:tr>
      <w:tr w:rsidR="000F4949" w14:paraId="517F3E44" w14:textId="77777777" w:rsidTr="00A70BD2">
        <w:trPr>
          <w:trHeight w:val="1788"/>
        </w:trPr>
        <w:tc>
          <w:tcPr>
            <w:tcW w:w="8895" w:type="dxa"/>
          </w:tcPr>
          <w:p w14:paraId="349EF73A" w14:textId="77777777" w:rsidR="000F4949" w:rsidRDefault="000F4949" w:rsidP="00A70BD2">
            <w:r>
              <w:rPr>
                <w:noProof/>
              </w:rPr>
              <w:lastRenderedPageBreak/>
              <w:drawing>
                <wp:inline distT="0" distB="0" distL="0" distR="0" wp14:anchorId="5F17D7A3" wp14:editId="30B866ED">
                  <wp:extent cx="3429000" cy="3419475"/>
                  <wp:effectExtent l="0" t="0" r="0" b="9525"/>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ogo&#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29000" cy="3419475"/>
                          </a:xfrm>
                          <a:prstGeom prst="rect">
                            <a:avLst/>
                          </a:prstGeom>
                        </pic:spPr>
                      </pic:pic>
                    </a:graphicData>
                  </a:graphic>
                </wp:inline>
              </w:drawing>
            </w:r>
          </w:p>
        </w:tc>
      </w:tr>
    </w:tbl>
    <w:p w14:paraId="19849A83" w14:textId="77777777" w:rsidR="000F4949" w:rsidRPr="00FF78A0" w:rsidRDefault="000F4949" w:rsidP="00B56BEB">
      <w:pPr>
        <w:pStyle w:val="CharacterStyles"/>
      </w:pPr>
    </w:p>
    <w:sectPr w:rsidR="000F4949" w:rsidRPr="00FF78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0E2C4A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32471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50C2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87628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589A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F1CF2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CC31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4CEE5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8A858F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34E4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DC624E"/>
    <w:multiLevelType w:val="multilevel"/>
    <w:tmpl w:val="3AA6835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28DC4D94"/>
    <w:multiLevelType w:val="hybridMultilevel"/>
    <w:tmpl w:val="CD54BD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4F85787"/>
    <w:multiLevelType w:val="hybridMultilevel"/>
    <w:tmpl w:val="C51A2FBE"/>
    <w:lvl w:ilvl="0" w:tplc="443C3A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9B1372"/>
    <w:multiLevelType w:val="hybridMultilevel"/>
    <w:tmpl w:val="92205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E90BD4"/>
    <w:multiLevelType w:val="hybridMultilevel"/>
    <w:tmpl w:val="DB282160"/>
    <w:lvl w:ilvl="0" w:tplc="D72EC024">
      <w:start w:val="1"/>
      <w:numFmt w:val="decimal"/>
      <w:pStyle w:val="StepHeading"/>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85A2227"/>
    <w:multiLevelType w:val="multilevel"/>
    <w:tmpl w:val="B49669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6" w15:restartNumberingAfterBreak="0">
    <w:nsid w:val="78F63FD0"/>
    <w:multiLevelType w:val="hybridMultilevel"/>
    <w:tmpl w:val="A69E7392"/>
    <w:lvl w:ilvl="0" w:tplc="88940614">
      <w:start w:val="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64839711">
    <w:abstractNumId w:val="0"/>
  </w:num>
  <w:num w:numId="2" w16cid:durableId="1516335536">
    <w:abstractNumId w:val="1"/>
  </w:num>
  <w:num w:numId="3" w16cid:durableId="660621048">
    <w:abstractNumId w:val="2"/>
  </w:num>
  <w:num w:numId="4" w16cid:durableId="1152985623">
    <w:abstractNumId w:val="3"/>
  </w:num>
  <w:num w:numId="5" w16cid:durableId="1654531359">
    <w:abstractNumId w:val="8"/>
  </w:num>
  <w:num w:numId="6" w16cid:durableId="438911665">
    <w:abstractNumId w:val="4"/>
  </w:num>
  <w:num w:numId="7" w16cid:durableId="986713900">
    <w:abstractNumId w:val="5"/>
  </w:num>
  <w:num w:numId="8" w16cid:durableId="1922636719">
    <w:abstractNumId w:val="6"/>
  </w:num>
  <w:num w:numId="9" w16cid:durableId="399524476">
    <w:abstractNumId w:val="7"/>
  </w:num>
  <w:num w:numId="10" w16cid:durableId="1042052896">
    <w:abstractNumId w:val="9"/>
  </w:num>
  <w:num w:numId="11" w16cid:durableId="2098166042">
    <w:abstractNumId w:val="8"/>
  </w:num>
  <w:num w:numId="12" w16cid:durableId="815076371">
    <w:abstractNumId w:val="8"/>
  </w:num>
  <w:num w:numId="13" w16cid:durableId="474838333">
    <w:abstractNumId w:val="10"/>
  </w:num>
  <w:num w:numId="14" w16cid:durableId="1032726019">
    <w:abstractNumId w:val="16"/>
  </w:num>
  <w:num w:numId="15" w16cid:durableId="676885300">
    <w:abstractNumId w:val="15"/>
  </w:num>
  <w:num w:numId="16" w16cid:durableId="1368602275">
    <w:abstractNumId w:val="8"/>
  </w:num>
  <w:num w:numId="17" w16cid:durableId="1768767839">
    <w:abstractNumId w:val="11"/>
  </w:num>
  <w:num w:numId="18" w16cid:durableId="233123540">
    <w:abstractNumId w:val="12"/>
  </w:num>
  <w:num w:numId="19" w16cid:durableId="711855100">
    <w:abstractNumId w:val="14"/>
  </w:num>
  <w:num w:numId="20" w16cid:durableId="2727074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QzsbAwNTOysDSwsDRR0lEKTi0uzszPAykwrAUApgR3mSwAAAA="/>
  </w:docVars>
  <w:rsids>
    <w:rsidRoot w:val="00A5585A"/>
    <w:rsid w:val="0000635B"/>
    <w:rsid w:val="00011452"/>
    <w:rsid w:val="000145AF"/>
    <w:rsid w:val="00025728"/>
    <w:rsid w:val="00035FA8"/>
    <w:rsid w:val="00036DA4"/>
    <w:rsid w:val="0003743D"/>
    <w:rsid w:val="0004316D"/>
    <w:rsid w:val="00043B91"/>
    <w:rsid w:val="00051BF7"/>
    <w:rsid w:val="00062D86"/>
    <w:rsid w:val="00080AA1"/>
    <w:rsid w:val="000A4930"/>
    <w:rsid w:val="000A627A"/>
    <w:rsid w:val="000A6FCE"/>
    <w:rsid w:val="000F4949"/>
    <w:rsid w:val="00101937"/>
    <w:rsid w:val="001055F5"/>
    <w:rsid w:val="0011386C"/>
    <w:rsid w:val="00120B08"/>
    <w:rsid w:val="0012484C"/>
    <w:rsid w:val="001312E6"/>
    <w:rsid w:val="00152D22"/>
    <w:rsid w:val="00153E31"/>
    <w:rsid w:val="0016243E"/>
    <w:rsid w:val="001709FD"/>
    <w:rsid w:val="00196C17"/>
    <w:rsid w:val="001A54C5"/>
    <w:rsid w:val="001B3907"/>
    <w:rsid w:val="001B70DC"/>
    <w:rsid w:val="001D4C8F"/>
    <w:rsid w:val="001F418A"/>
    <w:rsid w:val="001F72D3"/>
    <w:rsid w:val="001F776E"/>
    <w:rsid w:val="002056BA"/>
    <w:rsid w:val="00206A3C"/>
    <w:rsid w:val="0020701F"/>
    <w:rsid w:val="00212905"/>
    <w:rsid w:val="002266EB"/>
    <w:rsid w:val="00227081"/>
    <w:rsid w:val="0023440F"/>
    <w:rsid w:val="002374E9"/>
    <w:rsid w:val="00237CCE"/>
    <w:rsid w:val="00261EDD"/>
    <w:rsid w:val="00267D56"/>
    <w:rsid w:val="00283475"/>
    <w:rsid w:val="002B4D59"/>
    <w:rsid w:val="002B65C0"/>
    <w:rsid w:val="00303EA3"/>
    <w:rsid w:val="00304605"/>
    <w:rsid w:val="003070C9"/>
    <w:rsid w:val="00317170"/>
    <w:rsid w:val="0032303A"/>
    <w:rsid w:val="00334349"/>
    <w:rsid w:val="00336540"/>
    <w:rsid w:val="00342C8B"/>
    <w:rsid w:val="0034540B"/>
    <w:rsid w:val="00372AB2"/>
    <w:rsid w:val="00391FF9"/>
    <w:rsid w:val="003A2F84"/>
    <w:rsid w:val="003A765F"/>
    <w:rsid w:val="003C3E64"/>
    <w:rsid w:val="003C4A56"/>
    <w:rsid w:val="003D0BF6"/>
    <w:rsid w:val="003D7D23"/>
    <w:rsid w:val="00406A11"/>
    <w:rsid w:val="0042608D"/>
    <w:rsid w:val="00432A83"/>
    <w:rsid w:val="00434FD2"/>
    <w:rsid w:val="00443F2A"/>
    <w:rsid w:val="00455EAA"/>
    <w:rsid w:val="00463DEF"/>
    <w:rsid w:val="004741AA"/>
    <w:rsid w:val="00484D44"/>
    <w:rsid w:val="004A0FB3"/>
    <w:rsid w:val="004A511C"/>
    <w:rsid w:val="004B1566"/>
    <w:rsid w:val="004C3C38"/>
    <w:rsid w:val="004D0FC4"/>
    <w:rsid w:val="004D68C9"/>
    <w:rsid w:val="004E07BE"/>
    <w:rsid w:val="005026D2"/>
    <w:rsid w:val="005153B2"/>
    <w:rsid w:val="00515633"/>
    <w:rsid w:val="00515A4A"/>
    <w:rsid w:val="00527D81"/>
    <w:rsid w:val="00544795"/>
    <w:rsid w:val="00560713"/>
    <w:rsid w:val="00580B07"/>
    <w:rsid w:val="00592612"/>
    <w:rsid w:val="005A0050"/>
    <w:rsid w:val="005A4C39"/>
    <w:rsid w:val="005B0BB0"/>
    <w:rsid w:val="005B0D77"/>
    <w:rsid w:val="005C3249"/>
    <w:rsid w:val="005C338E"/>
    <w:rsid w:val="005C3C82"/>
    <w:rsid w:val="005D58D4"/>
    <w:rsid w:val="005E090E"/>
    <w:rsid w:val="005E5FB8"/>
    <w:rsid w:val="005F0667"/>
    <w:rsid w:val="005F2035"/>
    <w:rsid w:val="00601284"/>
    <w:rsid w:val="006133C9"/>
    <w:rsid w:val="0062360B"/>
    <w:rsid w:val="006272DC"/>
    <w:rsid w:val="00630A1E"/>
    <w:rsid w:val="006341A4"/>
    <w:rsid w:val="00642A1D"/>
    <w:rsid w:val="006504A0"/>
    <w:rsid w:val="00651D58"/>
    <w:rsid w:val="006536F3"/>
    <w:rsid w:val="00660FA5"/>
    <w:rsid w:val="006623C1"/>
    <w:rsid w:val="00664048"/>
    <w:rsid w:val="00670B99"/>
    <w:rsid w:val="006729DE"/>
    <w:rsid w:val="006772A3"/>
    <w:rsid w:val="00685D69"/>
    <w:rsid w:val="00694A21"/>
    <w:rsid w:val="00696E93"/>
    <w:rsid w:val="006F05FE"/>
    <w:rsid w:val="00710FD0"/>
    <w:rsid w:val="0071236A"/>
    <w:rsid w:val="00723E41"/>
    <w:rsid w:val="00732171"/>
    <w:rsid w:val="007376CF"/>
    <w:rsid w:val="007435D4"/>
    <w:rsid w:val="00761EAD"/>
    <w:rsid w:val="00773968"/>
    <w:rsid w:val="0077777A"/>
    <w:rsid w:val="00783B10"/>
    <w:rsid w:val="00793447"/>
    <w:rsid w:val="007A28C0"/>
    <w:rsid w:val="007A5F78"/>
    <w:rsid w:val="007A75E4"/>
    <w:rsid w:val="007B4B83"/>
    <w:rsid w:val="007C148C"/>
    <w:rsid w:val="007D46C0"/>
    <w:rsid w:val="0080352D"/>
    <w:rsid w:val="008048B3"/>
    <w:rsid w:val="0081615E"/>
    <w:rsid w:val="00827E83"/>
    <w:rsid w:val="00866517"/>
    <w:rsid w:val="00872F43"/>
    <w:rsid w:val="00876F6E"/>
    <w:rsid w:val="008B53D5"/>
    <w:rsid w:val="008E037A"/>
    <w:rsid w:val="008E45C7"/>
    <w:rsid w:val="008E77FB"/>
    <w:rsid w:val="00900213"/>
    <w:rsid w:val="00902303"/>
    <w:rsid w:val="00902ECA"/>
    <w:rsid w:val="00902F21"/>
    <w:rsid w:val="009072AC"/>
    <w:rsid w:val="009236BD"/>
    <w:rsid w:val="0092372A"/>
    <w:rsid w:val="00970278"/>
    <w:rsid w:val="00971B84"/>
    <w:rsid w:val="00985123"/>
    <w:rsid w:val="00986846"/>
    <w:rsid w:val="009A2869"/>
    <w:rsid w:val="009A30F2"/>
    <w:rsid w:val="009B4BAE"/>
    <w:rsid w:val="009C34FB"/>
    <w:rsid w:val="009C5002"/>
    <w:rsid w:val="009C70ED"/>
    <w:rsid w:val="009D0357"/>
    <w:rsid w:val="009E2490"/>
    <w:rsid w:val="00A02EB2"/>
    <w:rsid w:val="00A03226"/>
    <w:rsid w:val="00A03363"/>
    <w:rsid w:val="00A32724"/>
    <w:rsid w:val="00A51162"/>
    <w:rsid w:val="00A5545E"/>
    <w:rsid w:val="00A5585A"/>
    <w:rsid w:val="00A65DF4"/>
    <w:rsid w:val="00A7228E"/>
    <w:rsid w:val="00A949DE"/>
    <w:rsid w:val="00AB55FD"/>
    <w:rsid w:val="00AC40F8"/>
    <w:rsid w:val="00AF255F"/>
    <w:rsid w:val="00AF3E29"/>
    <w:rsid w:val="00B02EB3"/>
    <w:rsid w:val="00B33941"/>
    <w:rsid w:val="00B33C6E"/>
    <w:rsid w:val="00B3418F"/>
    <w:rsid w:val="00B36B91"/>
    <w:rsid w:val="00B56BEB"/>
    <w:rsid w:val="00B748FA"/>
    <w:rsid w:val="00B80F2E"/>
    <w:rsid w:val="00B911AE"/>
    <w:rsid w:val="00BE5E4A"/>
    <w:rsid w:val="00BF76DB"/>
    <w:rsid w:val="00C1243D"/>
    <w:rsid w:val="00C27C21"/>
    <w:rsid w:val="00C43ED0"/>
    <w:rsid w:val="00C54E5B"/>
    <w:rsid w:val="00C56E72"/>
    <w:rsid w:val="00C873E2"/>
    <w:rsid w:val="00C925EA"/>
    <w:rsid w:val="00CA6B1F"/>
    <w:rsid w:val="00CB1A57"/>
    <w:rsid w:val="00CB5B37"/>
    <w:rsid w:val="00CC1412"/>
    <w:rsid w:val="00CC4223"/>
    <w:rsid w:val="00CC5D63"/>
    <w:rsid w:val="00CD7566"/>
    <w:rsid w:val="00CE1FAB"/>
    <w:rsid w:val="00CE4E53"/>
    <w:rsid w:val="00D02A89"/>
    <w:rsid w:val="00D441BB"/>
    <w:rsid w:val="00D55055"/>
    <w:rsid w:val="00DA2120"/>
    <w:rsid w:val="00DA3627"/>
    <w:rsid w:val="00DA696D"/>
    <w:rsid w:val="00DC03C0"/>
    <w:rsid w:val="00DC4A8E"/>
    <w:rsid w:val="00E070CB"/>
    <w:rsid w:val="00E1751B"/>
    <w:rsid w:val="00E335BB"/>
    <w:rsid w:val="00E37C2B"/>
    <w:rsid w:val="00E4185F"/>
    <w:rsid w:val="00E46406"/>
    <w:rsid w:val="00E637D5"/>
    <w:rsid w:val="00E7613B"/>
    <w:rsid w:val="00E93D0D"/>
    <w:rsid w:val="00EA2DAC"/>
    <w:rsid w:val="00EB7263"/>
    <w:rsid w:val="00EC6429"/>
    <w:rsid w:val="00ED0EF9"/>
    <w:rsid w:val="00ED26E9"/>
    <w:rsid w:val="00EF41DF"/>
    <w:rsid w:val="00EF580E"/>
    <w:rsid w:val="00F26389"/>
    <w:rsid w:val="00F268A2"/>
    <w:rsid w:val="00F3087E"/>
    <w:rsid w:val="00F32BA5"/>
    <w:rsid w:val="00F32C9D"/>
    <w:rsid w:val="00F54C1E"/>
    <w:rsid w:val="00F6349A"/>
    <w:rsid w:val="00F644B9"/>
    <w:rsid w:val="00F76F06"/>
    <w:rsid w:val="00F95427"/>
    <w:rsid w:val="00FA19C7"/>
    <w:rsid w:val="00FB41BB"/>
    <w:rsid w:val="00FD2E3D"/>
    <w:rsid w:val="00FE0D86"/>
    <w:rsid w:val="00FF0AF0"/>
    <w:rsid w:val="00FF369D"/>
    <w:rsid w:val="00FF78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C730E"/>
  <w15:chartTrackingRefBased/>
  <w15:docId w15:val="{349CB88F-D2BD-A94E-A8D1-5DE5C6D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IN" w:eastAsia="en-US" w:bidi="ar-SA"/>
      </w:rPr>
    </w:rPrDefault>
    <w:pPrDefault>
      <w:pPr>
        <w:spacing w:before="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28"/>
    <w:pPr>
      <w:spacing w:before="60" w:after="60"/>
    </w:pPr>
  </w:style>
  <w:style w:type="paragraph" w:styleId="Heading1">
    <w:name w:val="heading 1"/>
    <w:basedOn w:val="Normal"/>
    <w:next w:val="Normal"/>
    <w:link w:val="Heading1Char"/>
    <w:uiPriority w:val="9"/>
    <w:qFormat/>
    <w:rsid w:val="00A5545E"/>
    <w:pPr>
      <w:keepNext/>
      <w:keepLines/>
      <w:pBdr>
        <w:top w:val="single" w:sz="4" w:space="8" w:color="AEAAAA" w:themeColor="background2" w:themeShade="BF"/>
      </w:pBdr>
      <w:spacing w:before="540"/>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FE0D86"/>
    <w:pPr>
      <w:keepNext/>
      <w:keepLines/>
      <w:spacing w:before="180"/>
      <w:outlineLvl w:val="1"/>
    </w:pPr>
    <w:rPr>
      <w:rFonts w:asciiTheme="majorHAnsi" w:eastAsiaTheme="majorEastAsia" w:hAnsiTheme="majorHAnsi"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FE0D86"/>
    <w:pPr>
      <w:keepNext/>
      <w:keepLines/>
      <w:spacing w:before="180" w:after="0"/>
      <w:outlineLvl w:val="2"/>
    </w:pPr>
    <w:rPr>
      <w:rFonts w:asciiTheme="majorHAnsi" w:eastAsiaTheme="majorEastAsia" w:hAnsiTheme="majorHAnsi" w:cs="Times New Roman (Headings CS)"/>
      <w:b/>
      <w:bCs/>
      <w:caps/>
      <w:color w:val="1F3763"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45E"/>
    <w:rPr>
      <w:rFonts w:asciiTheme="majorHAnsi" w:eastAsiaTheme="majorEastAsia" w:hAnsiTheme="majorHAnsi" w:cstheme="majorBidi"/>
      <w:b/>
      <w:bCs/>
      <w:color w:val="2F5496" w:themeColor="accent1" w:themeShade="BF"/>
      <w:sz w:val="32"/>
      <w:szCs w:val="32"/>
    </w:rPr>
  </w:style>
  <w:style w:type="paragraph" w:styleId="Title">
    <w:name w:val="Title"/>
    <w:basedOn w:val="Normal"/>
    <w:next w:val="Normal"/>
    <w:link w:val="TitleChar"/>
    <w:uiPriority w:val="10"/>
    <w:qFormat/>
    <w:rsid w:val="00A5545E"/>
    <w:pPr>
      <w:spacing w:before="42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54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48FA"/>
    <w:pPr>
      <w:numPr>
        <w:ilvl w:val="1"/>
      </w:numPr>
      <w:spacing w:after="160"/>
    </w:pPr>
    <w:rPr>
      <w:rFonts w:eastAsiaTheme="minorEastAsia"/>
      <w:color w:val="5A5A5A" w:themeColor="text1" w:themeTint="A5"/>
      <w:spacing w:val="15"/>
      <w:sz w:val="28"/>
      <w:szCs w:val="28"/>
    </w:rPr>
  </w:style>
  <w:style w:type="character" w:customStyle="1" w:styleId="SubtitleChar">
    <w:name w:val="Subtitle Char"/>
    <w:basedOn w:val="DefaultParagraphFont"/>
    <w:link w:val="Subtitle"/>
    <w:uiPriority w:val="11"/>
    <w:rsid w:val="00B748FA"/>
    <w:rPr>
      <w:rFonts w:eastAsiaTheme="minorEastAsia"/>
      <w:color w:val="5A5A5A" w:themeColor="text1" w:themeTint="A5"/>
      <w:spacing w:val="15"/>
      <w:sz w:val="28"/>
      <w:szCs w:val="28"/>
    </w:rPr>
  </w:style>
  <w:style w:type="paragraph" w:styleId="List">
    <w:name w:val="List"/>
    <w:basedOn w:val="Normal"/>
    <w:uiPriority w:val="99"/>
    <w:unhideWhenUsed/>
    <w:rsid w:val="00A51162"/>
    <w:pPr>
      <w:ind w:left="283" w:hanging="283"/>
      <w:contextualSpacing/>
    </w:pPr>
  </w:style>
  <w:style w:type="paragraph" w:styleId="ListNumber">
    <w:name w:val="List Number"/>
    <w:basedOn w:val="Normal"/>
    <w:uiPriority w:val="99"/>
    <w:unhideWhenUsed/>
    <w:rsid w:val="00E37C2B"/>
    <w:pPr>
      <w:numPr>
        <w:numId w:val="5"/>
      </w:numPr>
    </w:pPr>
    <w:rPr>
      <w:rFonts w:ascii="Calibri" w:hAnsi="Calibri" w:cs="Calibri"/>
      <w:shd w:val="clear" w:color="auto" w:fill="FFFFFF"/>
      <w:lang w:eastAsia="en-GB"/>
    </w:rPr>
  </w:style>
  <w:style w:type="paragraph" w:customStyle="1" w:styleId="Note">
    <w:name w:val="Note"/>
    <w:basedOn w:val="Normal"/>
    <w:next w:val="Normal"/>
    <w:qFormat/>
    <w:rsid w:val="00FE0D86"/>
    <w:pPr>
      <w:pBdr>
        <w:top w:val="single" w:sz="4" w:space="6" w:color="000000" w:themeColor="text1"/>
        <w:left w:val="single" w:sz="4" w:space="4" w:color="000000" w:themeColor="text1"/>
        <w:bottom w:val="single" w:sz="4" w:space="6" w:color="000000" w:themeColor="text1"/>
        <w:right w:val="single" w:sz="4" w:space="4" w:color="000000" w:themeColor="text1"/>
      </w:pBdr>
      <w:spacing w:before="280" w:after="280"/>
      <w:ind w:left="125" w:firstLine="17"/>
    </w:pPr>
  </w:style>
  <w:style w:type="paragraph" w:customStyle="1" w:styleId="FirstHeading">
    <w:name w:val="First Heading"/>
    <w:basedOn w:val="Heading1"/>
    <w:next w:val="Normal"/>
    <w:qFormat/>
    <w:rsid w:val="00A5545E"/>
    <w:pPr>
      <w:pBdr>
        <w:top w:val="none" w:sz="0" w:space="0" w:color="auto"/>
      </w:pBdr>
      <w:spacing w:before="420" w:after="180"/>
    </w:pPr>
  </w:style>
  <w:style w:type="paragraph" w:customStyle="1" w:styleId="Agenttext">
    <w:name w:val="Agent text"/>
    <w:basedOn w:val="Normal"/>
    <w:qFormat/>
    <w:rsid w:val="001709FD"/>
    <w:pPr>
      <w:shd w:val="clear" w:color="auto" w:fill="D5DCE4" w:themeFill="text2" w:themeFillTint="33"/>
      <w:adjustRightInd w:val="0"/>
      <w:spacing w:after="80" w:line="360" w:lineRule="exact"/>
    </w:pPr>
    <w:rPr>
      <w:rFonts w:cs="Times New Roman (Body CS)"/>
      <w:color w:val="FF0000"/>
    </w:rPr>
  </w:style>
  <w:style w:type="character" w:customStyle="1" w:styleId="Heading2Char">
    <w:name w:val="Heading 2 Char"/>
    <w:basedOn w:val="DefaultParagraphFont"/>
    <w:link w:val="Heading2"/>
    <w:uiPriority w:val="9"/>
    <w:rsid w:val="00FE0D86"/>
    <w:rPr>
      <w:rFonts w:asciiTheme="majorHAnsi" w:eastAsiaTheme="majorEastAsia" w:hAnsiTheme="majorHAnsi" w:cstheme="majorBidi"/>
      <w:b/>
      <w:bCs/>
      <w:color w:val="2F5496" w:themeColor="accent1" w:themeShade="BF"/>
      <w:sz w:val="26"/>
      <w:szCs w:val="26"/>
    </w:rPr>
  </w:style>
  <w:style w:type="paragraph" w:customStyle="1" w:styleId="Caution">
    <w:name w:val="Caution"/>
    <w:basedOn w:val="Note"/>
    <w:next w:val="Agenttext"/>
    <w:qFormat/>
    <w:rsid w:val="00FE0D86"/>
    <w:pPr>
      <w:pBdr>
        <w:top w:val="single" w:sz="4" w:space="6" w:color="F4B083" w:themeColor="accent2" w:themeTint="99"/>
        <w:left w:val="single" w:sz="4" w:space="4" w:color="F4B083" w:themeColor="accent2" w:themeTint="99"/>
        <w:bottom w:val="single" w:sz="4" w:space="6" w:color="F4B083" w:themeColor="accent2" w:themeTint="99"/>
        <w:right w:val="single" w:sz="4" w:space="4" w:color="F4B083" w:themeColor="accent2" w:themeTint="99"/>
      </w:pBdr>
    </w:pPr>
  </w:style>
  <w:style w:type="paragraph" w:customStyle="1" w:styleId="Alert">
    <w:name w:val="Alert"/>
    <w:basedOn w:val="Caution"/>
    <w:qFormat/>
    <w:rsid w:val="00FE0D86"/>
    <w:pPr>
      <w:pBdr>
        <w:top w:val="single" w:sz="4" w:space="6" w:color="FF0000"/>
        <w:left w:val="single" w:sz="4" w:space="4" w:color="FF0000"/>
        <w:bottom w:val="single" w:sz="4" w:space="6" w:color="FF0000"/>
        <w:right w:val="single" w:sz="4" w:space="4" w:color="FF0000"/>
      </w:pBdr>
    </w:pPr>
  </w:style>
  <w:style w:type="character" w:customStyle="1" w:styleId="Keyboard">
    <w:name w:val="Keyboard"/>
    <w:basedOn w:val="DefaultParagraphFont"/>
    <w:uiPriority w:val="1"/>
    <w:qFormat/>
    <w:rsid w:val="00E637D5"/>
    <w:rPr>
      <w:rFonts w:ascii="Courier New" w:hAnsi="Courier New"/>
      <w:b/>
    </w:rPr>
  </w:style>
  <w:style w:type="character" w:customStyle="1" w:styleId="Code">
    <w:name w:val="Code"/>
    <w:basedOn w:val="Keyboard"/>
    <w:uiPriority w:val="1"/>
    <w:qFormat/>
    <w:rsid w:val="00E637D5"/>
    <w:rPr>
      <w:rFonts w:ascii="Courier New" w:hAnsi="Courier New"/>
      <w:b w:val="0"/>
      <w:i w:val="0"/>
    </w:rPr>
  </w:style>
  <w:style w:type="character" w:customStyle="1" w:styleId="UIControl">
    <w:name w:val="UI Control"/>
    <w:basedOn w:val="DefaultParagraphFont"/>
    <w:uiPriority w:val="1"/>
    <w:qFormat/>
    <w:rsid w:val="00025728"/>
    <w:rPr>
      <w:b/>
      <w:bCs/>
      <w:shd w:val="clear" w:color="auto" w:fill="FFFF00"/>
    </w:rPr>
  </w:style>
  <w:style w:type="character" w:styleId="Hyperlink">
    <w:name w:val="Hyperlink"/>
    <w:basedOn w:val="DefaultParagraphFont"/>
    <w:uiPriority w:val="99"/>
    <w:unhideWhenUsed/>
    <w:rsid w:val="0011386C"/>
    <w:rPr>
      <w:color w:val="0563C1" w:themeColor="hyperlink"/>
      <w:u w:val="single"/>
    </w:rPr>
  </w:style>
  <w:style w:type="character" w:styleId="UnresolvedMention">
    <w:name w:val="Unresolved Mention"/>
    <w:basedOn w:val="DefaultParagraphFont"/>
    <w:uiPriority w:val="99"/>
    <w:unhideWhenUsed/>
    <w:rsid w:val="0011386C"/>
    <w:rPr>
      <w:color w:val="605E5C"/>
      <w:shd w:val="clear" w:color="auto" w:fill="E1DFDD"/>
    </w:rPr>
  </w:style>
  <w:style w:type="paragraph" w:styleId="NormalWeb">
    <w:name w:val="Normal (Web)"/>
    <w:basedOn w:val="Normal"/>
    <w:uiPriority w:val="99"/>
    <w:semiHidden/>
    <w:unhideWhenUsed/>
    <w:rsid w:val="00227081"/>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27081"/>
    <w:rPr>
      <w:b/>
      <w:bCs/>
    </w:rPr>
  </w:style>
  <w:style w:type="paragraph" w:customStyle="1" w:styleId="AgentTextIndent">
    <w:name w:val="Agent Text Indent"/>
    <w:basedOn w:val="Agenttext"/>
    <w:qFormat/>
    <w:rsid w:val="00723E41"/>
    <w:pPr>
      <w:ind w:left="425"/>
    </w:pPr>
  </w:style>
  <w:style w:type="character" w:styleId="FollowedHyperlink">
    <w:name w:val="FollowedHyperlink"/>
    <w:basedOn w:val="DefaultParagraphFont"/>
    <w:uiPriority w:val="99"/>
    <w:semiHidden/>
    <w:unhideWhenUsed/>
    <w:rsid w:val="00544795"/>
    <w:rPr>
      <w:color w:val="954F72" w:themeColor="followedHyperlink"/>
      <w:u w:val="single"/>
    </w:rPr>
  </w:style>
  <w:style w:type="table" w:styleId="TableGrid">
    <w:name w:val="Table Grid"/>
    <w:basedOn w:val="TableNormal"/>
    <w:uiPriority w:val="39"/>
    <w:rsid w:val="001B70D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ertIndent">
    <w:name w:val="Alert Indent"/>
    <w:basedOn w:val="Alert"/>
    <w:qFormat/>
    <w:rsid w:val="001D4C8F"/>
    <w:pPr>
      <w:ind w:left="465" w:firstLine="0"/>
    </w:pPr>
  </w:style>
  <w:style w:type="paragraph" w:styleId="ListParagraph">
    <w:name w:val="List Paragraph"/>
    <w:basedOn w:val="Normal"/>
    <w:uiPriority w:val="34"/>
    <w:qFormat/>
    <w:rsid w:val="001D4C8F"/>
    <w:pPr>
      <w:ind w:left="720"/>
      <w:contextualSpacing/>
    </w:pPr>
  </w:style>
  <w:style w:type="table" w:customStyle="1" w:styleId="Procedure">
    <w:name w:val="Procedure"/>
    <w:basedOn w:val="TableWeb1"/>
    <w:uiPriority w:val="99"/>
    <w:rsid w:val="00CB5B37"/>
    <w:pPr>
      <w:spacing w:before="0"/>
    </w:pPr>
    <w:tbl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StepHeading">
    <w:name w:val="Step Heading"/>
    <w:basedOn w:val="FirstHeading"/>
    <w:qFormat/>
    <w:rsid w:val="00CB1A57"/>
    <w:pPr>
      <w:numPr>
        <w:numId w:val="19"/>
      </w:numPr>
      <w:spacing w:line="320" w:lineRule="atLeast"/>
      <w:outlineLvl w:val="9"/>
    </w:pPr>
    <w:rPr>
      <w:rFonts w:asciiTheme="minorHAnsi" w:hAnsiTheme="minorHAnsi" w:cs="Times New Roman (Headings CS)"/>
      <w:color w:val="3B3838" w:themeColor="background2" w:themeShade="40"/>
      <w:sz w:val="24"/>
    </w:rPr>
  </w:style>
  <w:style w:type="table" w:styleId="TableWeb1">
    <w:name w:val="Table Web 1"/>
    <w:basedOn w:val="TableNormal"/>
    <w:uiPriority w:val="99"/>
    <w:semiHidden/>
    <w:unhideWhenUsed/>
    <w:rsid w:val="00CB5B3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3Char">
    <w:name w:val="Heading 3 Char"/>
    <w:basedOn w:val="DefaultParagraphFont"/>
    <w:link w:val="Heading3"/>
    <w:uiPriority w:val="9"/>
    <w:rsid w:val="00FE0D86"/>
    <w:rPr>
      <w:rFonts w:asciiTheme="majorHAnsi" w:eastAsiaTheme="majorEastAsia" w:hAnsiTheme="majorHAnsi" w:cs="Times New Roman (Headings CS)"/>
      <w:b/>
      <w:bCs/>
      <w:caps/>
      <w:color w:val="1F3763" w:themeColor="accent1" w:themeShade="7F"/>
      <w:sz w:val="22"/>
      <w:szCs w:val="22"/>
    </w:rPr>
  </w:style>
  <w:style w:type="paragraph" w:customStyle="1" w:styleId="TemplateUsageInstructions">
    <w:name w:val="Template Usage Instructions"/>
    <w:basedOn w:val="Normal"/>
    <w:qFormat/>
    <w:rsid w:val="00F76F06"/>
    <w:pPr>
      <w:spacing w:before="400" w:after="80"/>
    </w:pPr>
    <w:rPr>
      <w:color w:val="C45911" w:themeColor="accent2" w:themeShade="BF"/>
      <w:sz w:val="21"/>
      <w:szCs w:val="21"/>
    </w:rPr>
  </w:style>
  <w:style w:type="paragraph" w:customStyle="1" w:styleId="Style1">
    <w:name w:val="Style1"/>
    <w:basedOn w:val="Normal"/>
    <w:qFormat/>
    <w:rsid w:val="009A30F2"/>
    <w:rPr>
      <w:rFonts w:cs="Times New Roman (Body CS)"/>
      <w:b/>
      <w:color w:val="2F5496" w:themeColor="accent1" w:themeShade="BF"/>
    </w:rPr>
  </w:style>
  <w:style w:type="paragraph" w:customStyle="1" w:styleId="CTA">
    <w:name w:val="CTA"/>
    <w:basedOn w:val="Note"/>
    <w:next w:val="Normal"/>
    <w:qFormat/>
    <w:rsid w:val="00455EAA"/>
    <w:pPr>
      <w:pBdr>
        <w:left w:val="none" w:sz="0" w:space="0" w:color="auto"/>
        <w:right w:val="none" w:sz="0" w:space="0" w:color="auto"/>
      </w:pBdr>
      <w:ind w:left="42"/>
    </w:pPr>
  </w:style>
  <w:style w:type="paragraph" w:customStyle="1" w:styleId="Video">
    <w:name w:val="Video"/>
    <w:basedOn w:val="Normal"/>
    <w:next w:val="Normal"/>
    <w:qFormat/>
    <w:rsid w:val="00455EAA"/>
    <w:pPr>
      <w:pBdr>
        <w:left w:val="single" w:sz="18" w:space="4" w:color="C00000"/>
      </w:pBdr>
      <w:spacing w:before="100" w:after="100"/>
      <w:ind w:left="142"/>
    </w:pPr>
  </w:style>
  <w:style w:type="paragraph" w:customStyle="1" w:styleId="TemplateUsageInstructions2">
    <w:name w:val="Template Usage Instructions 2"/>
    <w:basedOn w:val="TemplateUsageInstructions"/>
    <w:qFormat/>
    <w:rsid w:val="00F76F06"/>
    <w:pPr>
      <w:spacing w:before="40"/>
    </w:pPr>
  </w:style>
  <w:style w:type="paragraph" w:customStyle="1" w:styleId="CharacterStyles">
    <w:name w:val="Character Styles"/>
    <w:basedOn w:val="Normal"/>
    <w:qFormat/>
    <w:rsid w:val="00F644B9"/>
    <w:pPr>
      <w:spacing w:before="180"/>
    </w:pPr>
  </w:style>
  <w:style w:type="table" w:customStyle="1" w:styleId="Flex">
    <w:name w:val="Flex"/>
    <w:basedOn w:val="TableNormal"/>
    <w:uiPriority w:val="99"/>
    <w:rsid w:val="004D68C9"/>
    <w:pPr>
      <w:spacing w:before="0"/>
    </w:pPr>
    <w:tblP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Pr>
  </w:style>
  <w:style w:type="table" w:customStyle="1" w:styleId="Flex-25-25-50">
    <w:name w:val="Flex-25-25-50"/>
    <w:basedOn w:val="TableNormal"/>
    <w:uiPriority w:val="99"/>
    <w:rsid w:val="004D68C9"/>
    <w:pPr>
      <w:spacing w:before="0"/>
    </w:pPr>
    <w:tblP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Pr>
  </w:style>
  <w:style w:type="table" w:customStyle="1" w:styleId="Flex-25-50-25">
    <w:name w:val="Flex-25-50-25"/>
    <w:basedOn w:val="TableNormal"/>
    <w:uiPriority w:val="99"/>
    <w:rsid w:val="004D68C9"/>
    <w:pPr>
      <w:spacing w:before="0"/>
    </w:pPr>
    <w:tblP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Pr>
  </w:style>
  <w:style w:type="table" w:customStyle="1" w:styleId="Flex-25-75">
    <w:name w:val="Flex-25-75"/>
    <w:basedOn w:val="TableNormal"/>
    <w:uiPriority w:val="99"/>
    <w:rsid w:val="004D68C9"/>
    <w:pPr>
      <w:spacing w:before="0"/>
    </w:pPr>
    <w:tblP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Pr>
  </w:style>
  <w:style w:type="table" w:customStyle="1" w:styleId="Flex-50-25-25">
    <w:name w:val="Flex-50-25-25"/>
    <w:basedOn w:val="TableNormal"/>
    <w:uiPriority w:val="99"/>
    <w:rsid w:val="004D68C9"/>
    <w:pPr>
      <w:spacing w:before="0"/>
    </w:pPr>
    <w:tblP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Pr>
  </w:style>
  <w:style w:type="table" w:customStyle="1" w:styleId="Flex-75-25">
    <w:name w:val="Flex-75-25"/>
    <w:basedOn w:val="TableNormal"/>
    <w:uiPriority w:val="99"/>
    <w:rsid w:val="004D68C9"/>
    <w:pPr>
      <w:spacing w:before="0"/>
    </w:pPr>
    <w:tblPr>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Pr>
  </w:style>
  <w:style w:type="table" w:customStyle="1" w:styleId="Position">
    <w:name w:val="Position"/>
    <w:basedOn w:val="TableNormal"/>
    <w:uiPriority w:val="99"/>
    <w:rsid w:val="004D68C9"/>
    <w:pPr>
      <w:spacing w:before="0"/>
    </w:pPr>
    <w:tblPr>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Pr>
  </w:style>
  <w:style w:type="table" w:customStyle="1" w:styleId="DexterTable">
    <w:name w:val="Dexter Table"/>
    <w:basedOn w:val="TableNormal"/>
    <w:uiPriority w:val="99"/>
    <w:rsid w:val="004D68C9"/>
    <w:pPr>
      <w:spacing w:before="0"/>
    </w:pPr>
    <w:tblP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Pr>
  </w:style>
  <w:style w:type="table" w:customStyle="1" w:styleId="Accordion">
    <w:name w:val="Accordion"/>
    <w:basedOn w:val="TableNormal"/>
    <w:uiPriority w:val="99"/>
    <w:rsid w:val="005153B2"/>
    <w:pPr>
      <w:spacing w:before="0"/>
    </w:pPr>
    <w:tblPr>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Pr>
  </w:style>
  <w:style w:type="table" w:customStyle="1" w:styleId="Codeblock">
    <w:name w:val="Codeblock"/>
    <w:basedOn w:val="TableNormal"/>
    <w:uiPriority w:val="99"/>
    <w:rsid w:val="005153B2"/>
    <w:pPr>
      <w:spacing w:before="0"/>
    </w:pPr>
    <w:tblPr>
      <w:tblBorders>
        <w:top w:val="double" w:sz="4" w:space="0" w:color="4472C4" w:themeColor="accent1"/>
        <w:left w:val="double" w:sz="4" w:space="0" w:color="4472C4" w:themeColor="accent1"/>
        <w:bottom w:val="double" w:sz="4" w:space="0" w:color="4472C4" w:themeColor="accent1"/>
        <w:right w:val="double" w:sz="4" w:space="0" w:color="4472C4" w:themeColor="accent1"/>
        <w:insideH w:val="single" w:sz="6" w:space="0" w:color="4472C4" w:themeColor="accent1"/>
        <w:insideV w:val="single" w:sz="6" w:space="0" w:color="4472C4" w:themeColor="accent1"/>
      </w:tblBorders>
    </w:tblPr>
  </w:style>
  <w:style w:type="paragraph" w:customStyle="1" w:styleId="XF">
    <w:name w:val="XF"/>
    <w:basedOn w:val="CTA"/>
    <w:next w:val="Normal"/>
    <w:qFormat/>
    <w:rsid w:val="00B36B91"/>
    <w:pPr>
      <w:pBdr>
        <w:top w:val="single" w:sz="8" w:space="1" w:color="ED7D31" w:themeColor="accent2"/>
        <w:left w:val="single" w:sz="8" w:space="4" w:color="ED7D31" w:themeColor="accent2"/>
        <w:bottom w:val="single" w:sz="8" w:space="1" w:color="ED7D31" w:themeColor="accent2"/>
        <w:right w:val="single" w:sz="8" w:space="4" w:color="ED7D31" w:themeColor="accent2"/>
      </w:pBdr>
      <w:shd w:val="clear" w:color="auto" w:fill="F4B083" w:themeFill="accent2" w:themeFillTint="99"/>
      <w:spacing w:after="0"/>
      <w:ind w:left="0" w:firstLine="0"/>
    </w:pPr>
  </w:style>
  <w:style w:type="table" w:customStyle="1" w:styleId="BeforeandAfter">
    <w:name w:val="Before and After"/>
    <w:basedOn w:val="TableNormal"/>
    <w:uiPriority w:val="99"/>
    <w:rsid w:val="00011452"/>
    <w:pPr>
      <w:spacing w:before="0"/>
    </w:pPr>
    <w:rPr>
      <w:sz w:val="22"/>
    </w:rPr>
    <w:tblPr>
      <w:tblBorders>
        <w:top w:val="single" w:sz="4" w:space="0" w:color="auto"/>
        <w:left w:val="single" w:sz="4" w:space="0" w:color="auto"/>
        <w:bottom w:val="single" w:sz="4" w:space="0" w:color="auto"/>
        <w:right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617798">
      <w:bodyDiv w:val="1"/>
      <w:marLeft w:val="0"/>
      <w:marRight w:val="0"/>
      <w:marTop w:val="0"/>
      <w:marBottom w:val="0"/>
      <w:divBdr>
        <w:top w:val="none" w:sz="0" w:space="0" w:color="auto"/>
        <w:left w:val="none" w:sz="0" w:space="0" w:color="auto"/>
        <w:bottom w:val="none" w:sz="0" w:space="0" w:color="auto"/>
        <w:right w:val="none" w:sz="0" w:space="0" w:color="auto"/>
      </w:divBdr>
    </w:div>
    <w:div w:id="301038828">
      <w:bodyDiv w:val="1"/>
      <w:marLeft w:val="0"/>
      <w:marRight w:val="0"/>
      <w:marTop w:val="0"/>
      <w:marBottom w:val="0"/>
      <w:divBdr>
        <w:top w:val="none" w:sz="0" w:space="0" w:color="auto"/>
        <w:left w:val="none" w:sz="0" w:space="0" w:color="auto"/>
        <w:bottom w:val="none" w:sz="0" w:space="0" w:color="auto"/>
        <w:right w:val="none" w:sz="0" w:space="0" w:color="auto"/>
      </w:divBdr>
      <w:divsChild>
        <w:div w:id="1238050878">
          <w:marLeft w:val="0"/>
          <w:marRight w:val="0"/>
          <w:marTop w:val="0"/>
          <w:marBottom w:val="0"/>
          <w:divBdr>
            <w:top w:val="none" w:sz="0" w:space="0" w:color="auto"/>
            <w:left w:val="none" w:sz="0" w:space="0" w:color="auto"/>
            <w:bottom w:val="none" w:sz="0" w:space="0" w:color="auto"/>
            <w:right w:val="none" w:sz="0" w:space="0" w:color="auto"/>
          </w:divBdr>
          <w:divsChild>
            <w:div w:id="1130974042">
              <w:marLeft w:val="0"/>
              <w:marRight w:val="0"/>
              <w:marTop w:val="0"/>
              <w:marBottom w:val="0"/>
              <w:divBdr>
                <w:top w:val="none" w:sz="0" w:space="0" w:color="auto"/>
                <w:left w:val="none" w:sz="0" w:space="0" w:color="auto"/>
                <w:bottom w:val="none" w:sz="0" w:space="0" w:color="auto"/>
                <w:right w:val="none" w:sz="0" w:space="0" w:color="auto"/>
              </w:divBdr>
            </w:div>
          </w:divsChild>
        </w:div>
        <w:div w:id="1638024938">
          <w:marLeft w:val="0"/>
          <w:marRight w:val="0"/>
          <w:marTop w:val="0"/>
          <w:marBottom w:val="0"/>
          <w:divBdr>
            <w:top w:val="none" w:sz="0" w:space="0" w:color="auto"/>
            <w:left w:val="none" w:sz="0" w:space="0" w:color="auto"/>
            <w:bottom w:val="none" w:sz="0" w:space="0" w:color="auto"/>
            <w:right w:val="none" w:sz="0" w:space="0" w:color="auto"/>
          </w:divBdr>
          <w:divsChild>
            <w:div w:id="634875898">
              <w:marLeft w:val="0"/>
              <w:marRight w:val="0"/>
              <w:marTop w:val="0"/>
              <w:marBottom w:val="0"/>
              <w:divBdr>
                <w:top w:val="none" w:sz="0" w:space="0" w:color="auto"/>
                <w:left w:val="none" w:sz="0" w:space="0" w:color="auto"/>
                <w:bottom w:val="none" w:sz="0" w:space="0" w:color="auto"/>
                <w:right w:val="none" w:sz="0" w:space="0" w:color="auto"/>
              </w:divBdr>
              <w:divsChild>
                <w:div w:id="923028993">
                  <w:marLeft w:val="0"/>
                  <w:marRight w:val="0"/>
                  <w:marTop w:val="0"/>
                  <w:marBottom w:val="0"/>
                  <w:divBdr>
                    <w:top w:val="none" w:sz="0" w:space="0" w:color="auto"/>
                    <w:left w:val="none" w:sz="0" w:space="0" w:color="auto"/>
                    <w:bottom w:val="none" w:sz="0" w:space="0" w:color="auto"/>
                    <w:right w:val="none" w:sz="0" w:space="0" w:color="auto"/>
                  </w:divBdr>
                  <w:divsChild>
                    <w:div w:id="1686908289">
                      <w:marLeft w:val="0"/>
                      <w:marRight w:val="0"/>
                      <w:marTop w:val="0"/>
                      <w:marBottom w:val="0"/>
                      <w:divBdr>
                        <w:top w:val="none" w:sz="0" w:space="0" w:color="auto"/>
                        <w:left w:val="none" w:sz="0" w:space="0" w:color="auto"/>
                        <w:bottom w:val="none" w:sz="0" w:space="0" w:color="auto"/>
                        <w:right w:val="none" w:sz="0" w:space="0" w:color="auto"/>
                      </w:divBdr>
                      <w:divsChild>
                        <w:div w:id="659890698">
                          <w:marLeft w:val="0"/>
                          <w:marRight w:val="0"/>
                          <w:marTop w:val="0"/>
                          <w:marBottom w:val="0"/>
                          <w:divBdr>
                            <w:top w:val="none" w:sz="0" w:space="0" w:color="auto"/>
                            <w:left w:val="none" w:sz="0" w:space="0" w:color="auto"/>
                            <w:bottom w:val="none" w:sz="0" w:space="0" w:color="auto"/>
                            <w:right w:val="none" w:sz="0" w:space="0" w:color="auto"/>
                          </w:divBdr>
                          <w:divsChild>
                            <w:div w:id="1208223542">
                              <w:marLeft w:val="270"/>
                              <w:marRight w:val="0"/>
                              <w:marTop w:val="0"/>
                              <w:marBottom w:val="0"/>
                              <w:divBdr>
                                <w:top w:val="none" w:sz="0" w:space="0" w:color="auto"/>
                                <w:left w:val="none" w:sz="0" w:space="0" w:color="auto"/>
                                <w:bottom w:val="none" w:sz="0" w:space="0" w:color="auto"/>
                                <w:right w:val="none" w:sz="0" w:space="0" w:color="auto"/>
                              </w:divBdr>
                              <w:divsChild>
                                <w:div w:id="7744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8993340">
      <w:bodyDiv w:val="1"/>
      <w:marLeft w:val="0"/>
      <w:marRight w:val="0"/>
      <w:marTop w:val="0"/>
      <w:marBottom w:val="0"/>
      <w:divBdr>
        <w:top w:val="none" w:sz="0" w:space="0" w:color="auto"/>
        <w:left w:val="none" w:sz="0" w:space="0" w:color="auto"/>
        <w:bottom w:val="none" w:sz="0" w:space="0" w:color="auto"/>
        <w:right w:val="none" w:sz="0" w:space="0" w:color="auto"/>
      </w:divBdr>
    </w:div>
    <w:div w:id="922688907">
      <w:bodyDiv w:val="1"/>
      <w:marLeft w:val="0"/>
      <w:marRight w:val="0"/>
      <w:marTop w:val="0"/>
      <w:marBottom w:val="0"/>
      <w:divBdr>
        <w:top w:val="none" w:sz="0" w:space="0" w:color="auto"/>
        <w:left w:val="none" w:sz="0" w:space="0" w:color="auto"/>
        <w:bottom w:val="none" w:sz="0" w:space="0" w:color="auto"/>
        <w:right w:val="none" w:sz="0" w:space="0" w:color="auto"/>
      </w:divBdr>
      <w:divsChild>
        <w:div w:id="1364019819">
          <w:marLeft w:val="0"/>
          <w:marRight w:val="0"/>
          <w:marTop w:val="0"/>
          <w:marBottom w:val="0"/>
          <w:divBdr>
            <w:top w:val="none" w:sz="0" w:space="0" w:color="auto"/>
            <w:left w:val="none" w:sz="0" w:space="0" w:color="auto"/>
            <w:bottom w:val="none" w:sz="0" w:space="0" w:color="auto"/>
            <w:right w:val="none" w:sz="0" w:space="0" w:color="auto"/>
          </w:divBdr>
          <w:divsChild>
            <w:div w:id="1845853251">
              <w:marLeft w:val="0"/>
              <w:marRight w:val="0"/>
              <w:marTop w:val="0"/>
              <w:marBottom w:val="0"/>
              <w:divBdr>
                <w:top w:val="none" w:sz="0" w:space="0" w:color="auto"/>
                <w:left w:val="none" w:sz="0" w:space="0" w:color="auto"/>
                <w:bottom w:val="none" w:sz="0" w:space="0" w:color="auto"/>
                <w:right w:val="none" w:sz="0" w:space="0" w:color="auto"/>
              </w:divBdr>
            </w:div>
          </w:divsChild>
        </w:div>
        <w:div w:id="1074738311">
          <w:marLeft w:val="0"/>
          <w:marRight w:val="0"/>
          <w:marTop w:val="0"/>
          <w:marBottom w:val="0"/>
          <w:divBdr>
            <w:top w:val="none" w:sz="0" w:space="0" w:color="auto"/>
            <w:left w:val="none" w:sz="0" w:space="0" w:color="auto"/>
            <w:bottom w:val="none" w:sz="0" w:space="0" w:color="auto"/>
            <w:right w:val="none" w:sz="0" w:space="0" w:color="auto"/>
          </w:divBdr>
          <w:divsChild>
            <w:div w:id="1695228415">
              <w:marLeft w:val="0"/>
              <w:marRight w:val="0"/>
              <w:marTop w:val="0"/>
              <w:marBottom w:val="0"/>
              <w:divBdr>
                <w:top w:val="none" w:sz="0" w:space="0" w:color="auto"/>
                <w:left w:val="none" w:sz="0" w:space="0" w:color="auto"/>
                <w:bottom w:val="none" w:sz="0" w:space="0" w:color="auto"/>
                <w:right w:val="none" w:sz="0" w:space="0" w:color="auto"/>
              </w:divBdr>
              <w:divsChild>
                <w:div w:id="1038974600">
                  <w:marLeft w:val="0"/>
                  <w:marRight w:val="0"/>
                  <w:marTop w:val="0"/>
                  <w:marBottom w:val="0"/>
                  <w:divBdr>
                    <w:top w:val="none" w:sz="0" w:space="0" w:color="auto"/>
                    <w:left w:val="none" w:sz="0" w:space="0" w:color="auto"/>
                    <w:bottom w:val="none" w:sz="0" w:space="0" w:color="auto"/>
                    <w:right w:val="none" w:sz="0" w:space="0" w:color="auto"/>
                  </w:divBdr>
                  <w:divsChild>
                    <w:div w:id="1028415076">
                      <w:marLeft w:val="0"/>
                      <w:marRight w:val="0"/>
                      <w:marTop w:val="0"/>
                      <w:marBottom w:val="0"/>
                      <w:divBdr>
                        <w:top w:val="none" w:sz="0" w:space="0" w:color="auto"/>
                        <w:left w:val="none" w:sz="0" w:space="0" w:color="auto"/>
                        <w:bottom w:val="none" w:sz="0" w:space="0" w:color="auto"/>
                        <w:right w:val="none" w:sz="0" w:space="0" w:color="auto"/>
                      </w:divBdr>
                      <w:divsChild>
                        <w:div w:id="1254321995">
                          <w:marLeft w:val="0"/>
                          <w:marRight w:val="0"/>
                          <w:marTop w:val="0"/>
                          <w:marBottom w:val="0"/>
                          <w:divBdr>
                            <w:top w:val="none" w:sz="0" w:space="0" w:color="auto"/>
                            <w:left w:val="none" w:sz="0" w:space="0" w:color="auto"/>
                            <w:bottom w:val="none" w:sz="0" w:space="0" w:color="auto"/>
                            <w:right w:val="none" w:sz="0" w:space="0" w:color="auto"/>
                          </w:divBdr>
                          <w:divsChild>
                            <w:div w:id="2104380253">
                              <w:marLeft w:val="270"/>
                              <w:marRight w:val="0"/>
                              <w:marTop w:val="0"/>
                              <w:marBottom w:val="0"/>
                              <w:divBdr>
                                <w:top w:val="none" w:sz="0" w:space="0" w:color="auto"/>
                                <w:left w:val="none" w:sz="0" w:space="0" w:color="auto"/>
                                <w:bottom w:val="none" w:sz="0" w:space="0" w:color="auto"/>
                                <w:right w:val="none" w:sz="0" w:space="0" w:color="auto"/>
                              </w:divBdr>
                              <w:divsChild>
                                <w:div w:id="43282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3913324">
      <w:bodyDiv w:val="1"/>
      <w:marLeft w:val="0"/>
      <w:marRight w:val="0"/>
      <w:marTop w:val="0"/>
      <w:marBottom w:val="0"/>
      <w:divBdr>
        <w:top w:val="none" w:sz="0" w:space="0" w:color="auto"/>
        <w:left w:val="none" w:sz="0" w:space="0" w:color="auto"/>
        <w:bottom w:val="none" w:sz="0" w:space="0" w:color="auto"/>
        <w:right w:val="none" w:sz="0" w:space="0" w:color="auto"/>
      </w:divBdr>
    </w:div>
    <w:div w:id="1140151913">
      <w:bodyDiv w:val="1"/>
      <w:marLeft w:val="0"/>
      <w:marRight w:val="0"/>
      <w:marTop w:val="0"/>
      <w:marBottom w:val="0"/>
      <w:divBdr>
        <w:top w:val="none" w:sz="0" w:space="0" w:color="auto"/>
        <w:left w:val="none" w:sz="0" w:space="0" w:color="auto"/>
        <w:bottom w:val="none" w:sz="0" w:space="0" w:color="auto"/>
        <w:right w:val="none" w:sz="0" w:space="0" w:color="auto"/>
      </w:divBdr>
    </w:div>
    <w:div w:id="1205218876">
      <w:bodyDiv w:val="1"/>
      <w:marLeft w:val="0"/>
      <w:marRight w:val="0"/>
      <w:marTop w:val="0"/>
      <w:marBottom w:val="0"/>
      <w:divBdr>
        <w:top w:val="none" w:sz="0" w:space="0" w:color="auto"/>
        <w:left w:val="none" w:sz="0" w:space="0" w:color="auto"/>
        <w:bottom w:val="none" w:sz="0" w:space="0" w:color="auto"/>
        <w:right w:val="none" w:sz="0" w:space="0" w:color="auto"/>
      </w:divBdr>
    </w:div>
    <w:div w:id="1260257460">
      <w:bodyDiv w:val="1"/>
      <w:marLeft w:val="0"/>
      <w:marRight w:val="0"/>
      <w:marTop w:val="0"/>
      <w:marBottom w:val="0"/>
      <w:divBdr>
        <w:top w:val="none" w:sz="0" w:space="0" w:color="auto"/>
        <w:left w:val="none" w:sz="0" w:space="0" w:color="auto"/>
        <w:bottom w:val="none" w:sz="0" w:space="0" w:color="auto"/>
        <w:right w:val="none" w:sz="0" w:space="0" w:color="auto"/>
      </w:divBdr>
    </w:div>
    <w:div w:id="1489831340">
      <w:bodyDiv w:val="1"/>
      <w:marLeft w:val="0"/>
      <w:marRight w:val="0"/>
      <w:marTop w:val="0"/>
      <w:marBottom w:val="0"/>
      <w:divBdr>
        <w:top w:val="none" w:sz="0" w:space="0" w:color="auto"/>
        <w:left w:val="none" w:sz="0" w:space="0" w:color="auto"/>
        <w:bottom w:val="none" w:sz="0" w:space="0" w:color="auto"/>
        <w:right w:val="none" w:sz="0" w:space="0" w:color="auto"/>
      </w:divBdr>
    </w:div>
    <w:div w:id="1630352430">
      <w:bodyDiv w:val="1"/>
      <w:marLeft w:val="0"/>
      <w:marRight w:val="0"/>
      <w:marTop w:val="0"/>
      <w:marBottom w:val="0"/>
      <w:divBdr>
        <w:top w:val="none" w:sz="0" w:space="0" w:color="auto"/>
        <w:left w:val="none" w:sz="0" w:space="0" w:color="auto"/>
        <w:bottom w:val="none" w:sz="0" w:space="0" w:color="auto"/>
        <w:right w:val="none" w:sz="0" w:space="0" w:color="auto"/>
      </w:divBdr>
    </w:div>
    <w:div w:id="1800830960">
      <w:bodyDiv w:val="1"/>
      <w:marLeft w:val="0"/>
      <w:marRight w:val="0"/>
      <w:marTop w:val="0"/>
      <w:marBottom w:val="0"/>
      <w:divBdr>
        <w:top w:val="none" w:sz="0" w:space="0" w:color="auto"/>
        <w:left w:val="none" w:sz="0" w:space="0" w:color="auto"/>
        <w:bottom w:val="none" w:sz="0" w:space="0" w:color="auto"/>
        <w:right w:val="none" w:sz="0" w:space="0" w:color="auto"/>
      </w:divBdr>
      <w:divsChild>
        <w:div w:id="1666669137">
          <w:marLeft w:val="0"/>
          <w:marRight w:val="0"/>
          <w:marTop w:val="0"/>
          <w:marBottom w:val="0"/>
          <w:divBdr>
            <w:top w:val="none" w:sz="0" w:space="0" w:color="auto"/>
            <w:left w:val="none" w:sz="0" w:space="0" w:color="auto"/>
            <w:bottom w:val="none" w:sz="0" w:space="0" w:color="auto"/>
            <w:right w:val="none" w:sz="0" w:space="0" w:color="auto"/>
          </w:divBdr>
          <w:divsChild>
            <w:div w:id="754979981">
              <w:marLeft w:val="0"/>
              <w:marRight w:val="0"/>
              <w:marTop w:val="0"/>
              <w:marBottom w:val="0"/>
              <w:divBdr>
                <w:top w:val="none" w:sz="0" w:space="0" w:color="auto"/>
                <w:left w:val="none" w:sz="0" w:space="0" w:color="auto"/>
                <w:bottom w:val="none" w:sz="0" w:space="0" w:color="auto"/>
                <w:right w:val="none" w:sz="0" w:space="0" w:color="auto"/>
              </w:divBdr>
              <w:divsChild>
                <w:div w:id="836388179">
                  <w:marLeft w:val="0"/>
                  <w:marRight w:val="0"/>
                  <w:marTop w:val="0"/>
                  <w:marBottom w:val="0"/>
                  <w:divBdr>
                    <w:top w:val="none" w:sz="0" w:space="0" w:color="auto"/>
                    <w:left w:val="none" w:sz="0" w:space="0" w:color="auto"/>
                    <w:bottom w:val="none" w:sz="0" w:space="0" w:color="auto"/>
                    <w:right w:val="none" w:sz="0" w:space="0" w:color="auto"/>
                  </w:divBdr>
                  <w:divsChild>
                    <w:div w:id="751589003">
                      <w:marLeft w:val="270"/>
                      <w:marRight w:val="0"/>
                      <w:marTop w:val="0"/>
                      <w:marBottom w:val="0"/>
                      <w:divBdr>
                        <w:top w:val="none" w:sz="0" w:space="0" w:color="auto"/>
                        <w:left w:val="none" w:sz="0" w:space="0" w:color="auto"/>
                        <w:bottom w:val="none" w:sz="0" w:space="0" w:color="auto"/>
                        <w:right w:val="none" w:sz="0" w:space="0" w:color="auto"/>
                      </w:divBdr>
                      <w:divsChild>
                        <w:div w:id="815688559">
                          <w:marLeft w:val="0"/>
                          <w:marRight w:val="0"/>
                          <w:marTop w:val="0"/>
                          <w:marBottom w:val="0"/>
                          <w:divBdr>
                            <w:top w:val="none" w:sz="0" w:space="0" w:color="auto"/>
                            <w:left w:val="none" w:sz="0" w:space="0" w:color="auto"/>
                            <w:bottom w:val="none" w:sz="0" w:space="0" w:color="auto"/>
                            <w:right w:val="none" w:sz="0" w:space="0" w:color="auto"/>
                          </w:divBdr>
                          <w:divsChild>
                            <w:div w:id="104984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1597806">
      <w:bodyDiv w:val="1"/>
      <w:marLeft w:val="0"/>
      <w:marRight w:val="0"/>
      <w:marTop w:val="0"/>
      <w:marBottom w:val="0"/>
      <w:divBdr>
        <w:top w:val="none" w:sz="0" w:space="0" w:color="auto"/>
        <w:left w:val="none" w:sz="0" w:space="0" w:color="auto"/>
        <w:bottom w:val="none" w:sz="0" w:space="0" w:color="auto"/>
        <w:right w:val="none" w:sz="0" w:space="0" w:color="auto"/>
      </w:divBdr>
      <w:divsChild>
        <w:div w:id="882180481">
          <w:marLeft w:val="0"/>
          <w:marRight w:val="0"/>
          <w:marTop w:val="0"/>
          <w:marBottom w:val="0"/>
          <w:divBdr>
            <w:top w:val="none" w:sz="0" w:space="0" w:color="auto"/>
            <w:left w:val="none" w:sz="0" w:space="0" w:color="auto"/>
            <w:bottom w:val="none" w:sz="0" w:space="0" w:color="auto"/>
            <w:right w:val="none" w:sz="0" w:space="0" w:color="auto"/>
          </w:divBdr>
          <w:divsChild>
            <w:div w:id="145827210">
              <w:marLeft w:val="0"/>
              <w:marRight w:val="0"/>
              <w:marTop w:val="0"/>
              <w:marBottom w:val="0"/>
              <w:divBdr>
                <w:top w:val="none" w:sz="0" w:space="0" w:color="auto"/>
                <w:left w:val="none" w:sz="0" w:space="0" w:color="auto"/>
                <w:bottom w:val="none" w:sz="0" w:space="0" w:color="auto"/>
                <w:right w:val="none" w:sz="0" w:space="0" w:color="auto"/>
              </w:divBdr>
            </w:div>
          </w:divsChild>
        </w:div>
        <w:div w:id="1500929228">
          <w:marLeft w:val="0"/>
          <w:marRight w:val="0"/>
          <w:marTop w:val="0"/>
          <w:marBottom w:val="0"/>
          <w:divBdr>
            <w:top w:val="none" w:sz="0" w:space="0" w:color="auto"/>
            <w:left w:val="none" w:sz="0" w:space="0" w:color="auto"/>
            <w:bottom w:val="none" w:sz="0" w:space="0" w:color="auto"/>
            <w:right w:val="none" w:sz="0" w:space="0" w:color="auto"/>
          </w:divBdr>
          <w:divsChild>
            <w:div w:id="990057652">
              <w:marLeft w:val="0"/>
              <w:marRight w:val="0"/>
              <w:marTop w:val="0"/>
              <w:marBottom w:val="0"/>
              <w:divBdr>
                <w:top w:val="none" w:sz="0" w:space="0" w:color="auto"/>
                <w:left w:val="none" w:sz="0" w:space="0" w:color="auto"/>
                <w:bottom w:val="none" w:sz="0" w:space="0" w:color="auto"/>
                <w:right w:val="none" w:sz="0" w:space="0" w:color="auto"/>
              </w:divBdr>
            </w:div>
          </w:divsChild>
        </w:div>
        <w:div w:id="563103965">
          <w:marLeft w:val="0"/>
          <w:marRight w:val="0"/>
          <w:marTop w:val="0"/>
          <w:marBottom w:val="0"/>
          <w:divBdr>
            <w:top w:val="none" w:sz="0" w:space="0" w:color="auto"/>
            <w:left w:val="none" w:sz="0" w:space="0" w:color="auto"/>
            <w:bottom w:val="none" w:sz="0" w:space="0" w:color="auto"/>
            <w:right w:val="none" w:sz="0" w:space="0" w:color="auto"/>
          </w:divBdr>
        </w:div>
      </w:divsChild>
    </w:div>
    <w:div w:id="1910337410">
      <w:bodyDiv w:val="1"/>
      <w:marLeft w:val="0"/>
      <w:marRight w:val="0"/>
      <w:marTop w:val="0"/>
      <w:marBottom w:val="0"/>
      <w:divBdr>
        <w:top w:val="none" w:sz="0" w:space="0" w:color="auto"/>
        <w:left w:val="none" w:sz="0" w:space="0" w:color="auto"/>
        <w:bottom w:val="none" w:sz="0" w:space="0" w:color="auto"/>
        <w:right w:val="none" w:sz="0" w:space="0" w:color="auto"/>
      </w:divBdr>
    </w:div>
    <w:div w:id="208680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vimeo.com/727110374" TargetMode="External"/><Relationship Id="rId5" Type="http://schemas.openxmlformats.org/officeDocument/2006/relationships/numbering" Target="numbering.xml"/><Relationship Id="rId15" Type="http://schemas.openxmlformats.org/officeDocument/2006/relationships/hyperlink" Target="https://440859-genesis.adobeio-static.net/api/v1/web/genesis-aio/icons?clientId=helpx&amp;icon=icons-cc-after-effects" TargetMode="External"/><Relationship Id="rId10" Type="http://schemas.openxmlformats.org/officeDocument/2006/relationships/hyperlink" Target="https://youtu.be/a_58f48Gi0M" TargetMode="Externa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hyperlink" Target="https://video.tv.adobe.com/v/19163" TargetMode="External"/><Relationship Id="rId14" Type="http://schemas.openxmlformats.org/officeDocument/2006/relationships/hyperlink" Target="https://440859-genesis.adobeio-static.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thakur/Downloads/dexter-article-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F891529781A1469A0D94FE609583D7" ma:contentTypeVersion="19" ma:contentTypeDescription="Create a new document." ma:contentTypeScope="" ma:versionID="6f6df703aa38733e46709b6e2497c62d">
  <xsd:schema xmlns:xsd="http://www.w3.org/2001/XMLSchema" xmlns:xs="http://www.w3.org/2001/XMLSchema" xmlns:p="http://schemas.microsoft.com/office/2006/metadata/properties" xmlns:ns2="0f506ffa-fc8f-4c58-9374-288db5640b84" xmlns:ns3="abc844d1-92b3-4199-9141-667e9b918a10" targetNamespace="http://schemas.microsoft.com/office/2006/metadata/properties" ma:root="true" ma:fieldsID="11088cfc99c21077c43933f6cbddc81b" ns2:_="" ns3:_="">
    <xsd:import namespace="0f506ffa-fc8f-4c58-9374-288db5640b84"/>
    <xsd:import namespace="abc844d1-92b3-4199-9141-667e9b918a1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TaxCatchAll" minOccurs="0"/>
                <xsd:element ref="ns2:lcf76f155ced4ddcb4097134ff3c332f"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06ffa-fc8f-4c58-9374-288db5640b8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b1daa41-56b4-4620-81a0-b7316f7f93e2"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bc844d1-92b3-4199-9141-667e9b918a1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4d6bc73-6fe6-4fc7-9bb2-ee3587e63ad8}" ma:internalName="TaxCatchAll" ma:showField="CatchAllData" ma:web="abc844d1-92b3-4199-9141-667e9b918a1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0f506ffa-fc8f-4c58-9374-288db5640b84">
      <Terms xmlns="http://schemas.microsoft.com/office/infopath/2007/PartnerControls"/>
    </lcf76f155ced4ddcb4097134ff3c332f>
    <TaxCatchAll xmlns="abc844d1-92b3-4199-9141-667e9b918a10" xsi:nil="true"/>
    <SharedWithUsers xmlns="abc844d1-92b3-4199-9141-667e9b918a10">
      <UserInfo>
        <DisplayName>Chandra Shekhar Puri</DisplayName>
        <AccountId>33</AccountId>
        <AccountType/>
      </UserInfo>
      <UserInfo>
        <DisplayName>Alexander Garabedian</DisplayName>
        <AccountId>542</AccountId>
        <AccountType/>
      </UserInfo>
    </SharedWithUsers>
  </documentManagement>
</p:properties>
</file>

<file path=customXml/itemProps1.xml><?xml version="1.0" encoding="utf-8"?>
<ds:datastoreItem xmlns:ds="http://schemas.openxmlformats.org/officeDocument/2006/customXml" ds:itemID="{D46A6A64-F197-C849-A2B0-AC44CBCDE59A}">
  <ds:schemaRefs>
    <ds:schemaRef ds:uri="http://schemas.openxmlformats.org/officeDocument/2006/bibliography"/>
  </ds:schemaRefs>
</ds:datastoreItem>
</file>

<file path=customXml/itemProps2.xml><?xml version="1.0" encoding="utf-8"?>
<ds:datastoreItem xmlns:ds="http://schemas.openxmlformats.org/officeDocument/2006/customXml" ds:itemID="{A2B8E51F-6D02-4501-86DA-238D93560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06ffa-fc8f-4c58-9374-288db5640b84"/>
    <ds:schemaRef ds:uri="abc844d1-92b3-4199-9141-667e9b918a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BA336B-F155-4684-9210-25F26D41DB52}">
  <ds:schemaRefs>
    <ds:schemaRef ds:uri="http://schemas.microsoft.com/sharepoint/v3/contenttype/forms"/>
  </ds:schemaRefs>
</ds:datastoreItem>
</file>

<file path=customXml/itemProps4.xml><?xml version="1.0" encoding="utf-8"?>
<ds:datastoreItem xmlns:ds="http://schemas.openxmlformats.org/officeDocument/2006/customXml" ds:itemID="{6729FBEF-5AE4-4A8A-9C9B-4D46ACF18B92}">
  <ds:schemaRefs>
    <ds:schemaRef ds:uri="http://schemas.microsoft.com/office/2006/metadata/properties"/>
    <ds:schemaRef ds:uri="http://schemas.microsoft.com/office/infopath/2007/PartnerControls"/>
    <ds:schemaRef ds:uri="0f506ffa-fc8f-4c58-9374-288db5640b84"/>
    <ds:schemaRef ds:uri="abc844d1-92b3-4199-9141-667e9b918a10"/>
  </ds:schemaRefs>
</ds:datastoreItem>
</file>

<file path=docProps/app.xml><?xml version="1.0" encoding="utf-8"?>
<Properties xmlns="http://schemas.openxmlformats.org/officeDocument/2006/extended-properties" xmlns:vt="http://schemas.openxmlformats.org/officeDocument/2006/docPropsVTypes">
  <Template>dexter-article-template.dotx</Template>
  <TotalTime>2</TotalTime>
  <Pages>6</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Links>
    <vt:vector size="18" baseType="variant">
      <vt:variant>
        <vt:i4>7798840</vt:i4>
      </vt:variant>
      <vt:variant>
        <vt:i4>6</vt:i4>
      </vt:variant>
      <vt:variant>
        <vt:i4>0</vt:i4>
      </vt:variant>
      <vt:variant>
        <vt:i4>5</vt:i4>
      </vt:variant>
      <vt:variant>
        <vt:lpwstr>https://vimeo.com/727110374</vt:lpwstr>
      </vt:variant>
      <vt:variant>
        <vt:lpwstr/>
      </vt:variant>
      <vt:variant>
        <vt:i4>5177456</vt:i4>
      </vt:variant>
      <vt:variant>
        <vt:i4>3</vt:i4>
      </vt:variant>
      <vt:variant>
        <vt:i4>0</vt:i4>
      </vt:variant>
      <vt:variant>
        <vt:i4>5</vt:i4>
      </vt:variant>
      <vt:variant>
        <vt:lpwstr>https://youtu.be/a_58f48Gi0M</vt:lpwstr>
      </vt:variant>
      <vt:variant>
        <vt:lpwstr/>
      </vt:variant>
      <vt:variant>
        <vt:i4>6619183</vt:i4>
      </vt:variant>
      <vt:variant>
        <vt:i4>0</vt:i4>
      </vt:variant>
      <vt:variant>
        <vt:i4>0</vt:i4>
      </vt:variant>
      <vt:variant>
        <vt:i4>5</vt:i4>
      </vt:variant>
      <vt:variant>
        <vt:lpwstr>https://video.tv.adobe.com/v/19163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Kumar Thakur</dc:creator>
  <cp:keywords/>
  <dc:description/>
  <cp:lastModifiedBy>Nishant Thakur</cp:lastModifiedBy>
  <cp:revision>1</cp:revision>
  <dcterms:created xsi:type="dcterms:W3CDTF">2024-08-28T17:41:00Z</dcterms:created>
  <dcterms:modified xsi:type="dcterms:W3CDTF">2024-08-28T17:43:00Z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0x010100EDF891529781A1469A0D94FE609583D7</vt:lpwstr>
  </property>
  <property fmtid="{D5CDD505-2E9C-101B-9397-08002B2CF9AE}" pid="3" name="MediaServiceImageTags">
    <vt:lpwstr/>
  </property>
  <property fmtid="{D5CDD505-2E9C-101B-9397-08002B2CF9AE}" pid="4" name="pageTitle">
    <vt:lpwstr>page title with spaces</vt:lpwstr>
  </property>
  <property fmtid="{D5CDD505-2E9C-101B-9397-08002B2CF9AE}" pid="5" name="pageName">
    <vt:lpwstr>page-title-with-spaces</vt:lpwstr>
  </property>
  <property fmtid="{D5CDD505-2E9C-101B-9397-08002B2CF9AE}" pid="6" name="selectedTemplate">
    <vt:lpwstr>HelpX Tutorial</vt:lpwstr>
  </property>
  <property fmtid="{D5CDD505-2E9C-101B-9397-08002B2CF9AE}" pid="7" name="selectedPagePath">
    <vt:lpwstr>/acrobat/11/morehelp/introduction</vt:lpwstr>
  </property>
</Properties>
</file>